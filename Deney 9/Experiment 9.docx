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37F1" w:rsidRDefault="00E73C8B">
      <w:pPr>
        <w:pStyle w:val="Title"/>
      </w:pPr>
      <w:r>
        <w:t xml:space="preserve">Experiment </w:t>
      </w:r>
      <w:r w:rsidR="00CC7EEB">
        <w:t>8</w:t>
      </w:r>
    </w:p>
    <w:p w:rsidR="00BE3370" w:rsidRPr="00071D38" w:rsidRDefault="00BE3370" w:rsidP="00071D38">
      <w:r w:rsidRPr="00BE3370">
        <w:t>OBTAINING THE INHERENT CHARACTERISTIC CURVES OF A SEPERATELY EXCITED DC MOTOR</w:t>
      </w:r>
    </w:p>
    <w:p w:rsidR="00BE3370" w:rsidRDefault="001A5470" w:rsidP="00BE3370">
      <w:pPr>
        <w:pStyle w:val="Heading1"/>
      </w:pPr>
      <w:r>
        <w:t>PURPOSE OF THE EXPERIMENT</w:t>
      </w:r>
    </w:p>
    <w:p w:rsidR="00BE3370" w:rsidRDefault="00BE3370">
      <w:r>
        <w:t xml:space="preserve">Purpose of this experiment is </w:t>
      </w:r>
      <w:r w:rsidR="00CC7EEB">
        <w:t xml:space="preserve">to obtain a temperature rise in an electrical machine, draw its </w:t>
      </w:r>
      <w:proofErr w:type="gramStart"/>
      <w:r w:rsidR="00CC7EEB">
        <w:t>curve  and</w:t>
      </w:r>
      <w:proofErr w:type="gramEnd"/>
      <w:r w:rsidR="00CC7EEB">
        <w:t xml:space="preserve"> learn the effects of the temperature rise in a machine.</w:t>
      </w:r>
    </w:p>
    <w:p w:rsidR="001A5470" w:rsidRDefault="001A5470">
      <w:pPr>
        <w:pStyle w:val="Heading1"/>
      </w:pPr>
      <w:r>
        <w:t>CONNECTION DIAGRAM</w:t>
      </w:r>
    </w:p>
    <w:p w:rsidR="001A5470" w:rsidRPr="001A5470" w:rsidRDefault="002B3EF6" w:rsidP="001A5470">
      <w:r>
        <w:t>//</w:t>
      </w:r>
      <w:proofErr w:type="spellStart"/>
      <w:r>
        <w:t>çizildi</w:t>
      </w:r>
      <w:proofErr w:type="spellEnd"/>
    </w:p>
    <w:p w:rsidR="001A5470" w:rsidRDefault="008B5D9F">
      <w:pPr>
        <w:pStyle w:val="Heading1"/>
      </w:pPr>
      <w:r>
        <w:t>E</w:t>
      </w:r>
      <w:r w:rsidR="00BE3370">
        <w:t>xplanatıon</w:t>
      </w:r>
      <w:r>
        <w:t xml:space="preserve"> </w:t>
      </w:r>
      <w:r w:rsidR="002B3EF6">
        <w:t>of Experıment</w:t>
      </w:r>
    </w:p>
    <w:p w:rsidR="00CC7EEB" w:rsidRDefault="00BE3370" w:rsidP="002B3EF6">
      <w:r>
        <w:t xml:space="preserve">In this experiment, </w:t>
      </w:r>
      <w:r w:rsidR="00CC7EEB">
        <w:t xml:space="preserve">a transformer is used as an electrical machine. At first, windings are at the room temperature, so it is written down on the sheet. A short period DC current is applied to the machine and measured the current value on the windings. Using 10 minutes time intervals between measurements, current values are obtained. </w:t>
      </w:r>
    </w:p>
    <w:p w:rsidR="005150B2" w:rsidRDefault="005150B2" w:rsidP="005150B2">
      <w:r>
        <w:t>The transformer used in this experiment has following values;</w:t>
      </w:r>
    </w:p>
    <w:p w:rsidR="005150B2" w:rsidRDefault="005150B2" w:rsidP="005150B2">
      <w:r>
        <w:t>Primer winding: 220 V – 4.4A</w:t>
      </w:r>
    </w:p>
    <w:p w:rsidR="005150B2" w:rsidRDefault="005150B2" w:rsidP="005150B2">
      <w:r>
        <w:t>Seconder winding: 110 V – 8.5 A</w:t>
      </w:r>
    </w:p>
    <w:p w:rsidR="005150B2" w:rsidRDefault="005150B2" w:rsidP="005150B2">
      <w:r>
        <w:t>Also 10 A, 12 ohm load is used.</w:t>
      </w:r>
    </w:p>
    <w:p w:rsidR="005150B2" w:rsidRDefault="005150B2" w:rsidP="002B3EF6"/>
    <w:p w:rsidR="00CC7EEB" w:rsidRDefault="00CC7EEB" w:rsidP="002B3EF6">
      <w:r>
        <w:t xml:space="preserve">In the experiment, transformer is worked normally (in AC voltage), at the measurement points a DC voltage is applied to the machine so that pure resistance is measured. </w:t>
      </w:r>
    </w:p>
    <w:p w:rsidR="00CC7EEB" w:rsidRDefault="00CC7EEB" w:rsidP="002B3EF6">
      <w:r>
        <w:t>Then, using voltage</w:t>
      </w:r>
      <w:r w:rsidR="00A91BE9">
        <w:t xml:space="preserve"> </w:t>
      </w:r>
      <w:r>
        <w:t>3.3V) and current values</w:t>
      </w:r>
      <w:r w:rsidR="00877840">
        <w:t xml:space="preserve"> </w:t>
      </w:r>
      <w:r>
        <w:t>(see table 1), resistance values at each time interval are calculated.</w:t>
      </w:r>
    </w:p>
    <w:p w:rsidR="00CC7EEB" w:rsidRDefault="00CC7EEB" w:rsidP="002B3EF6">
      <w:r>
        <w:t>R = V/I</w:t>
      </w:r>
      <w:r w:rsidR="00877840">
        <w:t xml:space="preserve"> </w:t>
      </w:r>
    </w:p>
    <w:p w:rsidR="005150B2" w:rsidRDefault="005150B2" w:rsidP="002B3EF6">
      <w:r>
        <w:t>Temperature values are calculated with the following formula;</w:t>
      </w:r>
    </w:p>
    <w:p w:rsidR="005150B2" w:rsidRDefault="005150B2" w:rsidP="002B3EF6">
      <w:r>
        <w:t>//</w:t>
      </w:r>
      <w:proofErr w:type="spellStart"/>
      <w:r>
        <w:t>formül</w:t>
      </w:r>
      <w:proofErr w:type="spellEnd"/>
    </w:p>
    <w:p w:rsidR="005150B2" w:rsidRDefault="005150B2" w:rsidP="002B3EF6">
      <w:r>
        <w:t xml:space="preserve">Note: I’ve worked for 2 hours to obtain a least square method in </w:t>
      </w:r>
      <w:proofErr w:type="spellStart"/>
      <w:r>
        <w:t>matlab</w:t>
      </w:r>
      <w:proofErr w:type="spellEnd"/>
      <w:r>
        <w:t xml:space="preserve">, also used “Numerical Methods for Engineers” written by Steven C. C. and Raymond P. C. ( </w:t>
      </w:r>
      <w:proofErr w:type="spellStart"/>
      <w:r>
        <w:t>ch.</w:t>
      </w:r>
      <w:proofErr w:type="spellEnd"/>
      <w:r>
        <w:t xml:space="preserve"> 17, p. 481-484) as a guide. But I could not obtain a reasonable result. When I used the book’s example’s values </w:t>
      </w:r>
      <w:r w:rsidR="00A01906">
        <w:t>code was</w:t>
      </w:r>
      <w:r>
        <w:t xml:space="preserve"> perfectly good but with experiment’s values it was trivial. So I couldn’t wrote them in the report.</w:t>
      </w:r>
    </w:p>
    <w:p w:rsidR="00CC7EEB" w:rsidRDefault="00CC7EEB" w:rsidP="002B3EF6">
      <w:r>
        <w:t xml:space="preserve"> </w:t>
      </w:r>
    </w:p>
    <w:p w:rsidR="00F77A97" w:rsidRDefault="00F77A97" w:rsidP="002B3EF6"/>
    <w:p w:rsidR="00071D38" w:rsidRDefault="00071D38">
      <w:pPr>
        <w:pStyle w:val="Heading1"/>
      </w:pPr>
      <w:r>
        <w:t>QUESTIONS</w:t>
      </w:r>
    </w:p>
    <w:p w:rsidR="00BE029D" w:rsidRDefault="00BE029D" w:rsidP="00BE029D"/>
    <w:p w:rsidR="00BE029D" w:rsidRDefault="00BE029D" w:rsidP="00BE029D"/>
    <w:p w:rsidR="00BE029D" w:rsidRPr="00F77A97" w:rsidRDefault="00BE029D" w:rsidP="00BE029D"/>
    <w:p w:rsidR="001A5470" w:rsidRDefault="00B40C73">
      <w:pPr>
        <w:pStyle w:val="Heading1"/>
      </w:pPr>
      <w:r>
        <w:t>RESOURCES</w:t>
      </w:r>
    </w:p>
    <w:p w:rsidR="00B40C73" w:rsidRDefault="00BE029D" w:rsidP="00B40C73">
      <w:r>
        <w:t xml:space="preserve">FITZGERALD, A., E., KINGSLEY, C., Jr., </w:t>
      </w:r>
      <w:proofErr w:type="spellStart"/>
      <w:r>
        <w:t>Umans</w:t>
      </w:r>
      <w:proofErr w:type="spellEnd"/>
      <w:r>
        <w:t>, S., D., Electric Machinery, 6</w:t>
      </w:r>
      <w:r w:rsidRPr="00BE029D">
        <w:rPr>
          <w:vertAlign w:val="superscript"/>
        </w:rPr>
        <w:t>th</w:t>
      </w:r>
      <w:r>
        <w:t xml:space="preserve"> edition, </w:t>
      </w:r>
      <w:proofErr w:type="spellStart"/>
      <w:r>
        <w:t>Mc-Graw</w:t>
      </w:r>
      <w:proofErr w:type="spellEnd"/>
      <w:r>
        <w:t xml:space="preserve"> Hill, Pg. 360-363</w:t>
      </w:r>
    </w:p>
    <w:p w:rsidR="00BE029D" w:rsidRPr="00B40C73" w:rsidRDefault="00BE029D" w:rsidP="00B40C73">
      <w:proofErr w:type="spellStart"/>
      <w:r>
        <w:t>Levent</w:t>
      </w:r>
      <w:proofErr w:type="spellEnd"/>
      <w:r>
        <w:t xml:space="preserve"> </w:t>
      </w:r>
      <w:proofErr w:type="spellStart"/>
      <w:r>
        <w:t>Ovacık</w:t>
      </w:r>
      <w:proofErr w:type="spellEnd"/>
      <w:r>
        <w:t xml:space="preserve"> Lecture Notes</w:t>
      </w:r>
    </w:p>
    <w:sectPr w:rsidR="00BE029D" w:rsidRPr="00B40C7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1D40610C"/>
    <w:multiLevelType w:val="hybridMultilevel"/>
    <w:tmpl w:val="2912FA98"/>
    <w:lvl w:ilvl="0" w:tplc="985EF6EA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FD32FB"/>
    <w:multiLevelType w:val="hybridMultilevel"/>
    <w:tmpl w:val="A9EA2278"/>
    <w:lvl w:ilvl="0" w:tplc="374258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8601FE"/>
    <w:multiLevelType w:val="hybridMultilevel"/>
    <w:tmpl w:val="F7EE30A2"/>
    <w:lvl w:ilvl="0" w:tplc="2DA0C9BE">
      <w:start w:val="4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891BC0"/>
    <w:multiLevelType w:val="hybridMultilevel"/>
    <w:tmpl w:val="49BC0002"/>
    <w:lvl w:ilvl="0" w:tplc="8B54B4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2"/>
  </w:num>
  <w:num w:numId="14">
    <w:abstractNumId w:val="1"/>
  </w:num>
  <w:num w:numId="15">
    <w:abstractNumId w:val="3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C8B"/>
    <w:rsid w:val="0005007E"/>
    <w:rsid w:val="00071D38"/>
    <w:rsid w:val="000916FA"/>
    <w:rsid w:val="001A5470"/>
    <w:rsid w:val="002B3EF6"/>
    <w:rsid w:val="004E6CD1"/>
    <w:rsid w:val="0050099A"/>
    <w:rsid w:val="005150B2"/>
    <w:rsid w:val="007F0744"/>
    <w:rsid w:val="00877840"/>
    <w:rsid w:val="008B5D9F"/>
    <w:rsid w:val="008C5DCD"/>
    <w:rsid w:val="008E4BDD"/>
    <w:rsid w:val="008F179B"/>
    <w:rsid w:val="009A2275"/>
    <w:rsid w:val="00A01906"/>
    <w:rsid w:val="00A30E47"/>
    <w:rsid w:val="00A91BE9"/>
    <w:rsid w:val="00B40C73"/>
    <w:rsid w:val="00B60FAD"/>
    <w:rsid w:val="00BE029D"/>
    <w:rsid w:val="00BE3370"/>
    <w:rsid w:val="00C000AC"/>
    <w:rsid w:val="00C57A03"/>
    <w:rsid w:val="00CC7EEB"/>
    <w:rsid w:val="00E342EA"/>
    <w:rsid w:val="00E537F1"/>
    <w:rsid w:val="00E73C8B"/>
    <w:rsid w:val="00F43BC5"/>
    <w:rsid w:val="00F77A97"/>
    <w:rsid w:val="00FB5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4D3E21-D8B2-4A6C-948B-F1AE8594B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115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iray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Fit</b:Tag>
    <b:SourceType>Book</b:SourceType>
    <b:Guid>{4C5A2438-76A1-4F90-A10E-FC46C6C707C0}</b:Guid>
    <b:Author>
      <b:Author>
        <b:NameList>
          <b:Person>
            <b:Last>Fitzgerald</b:Last>
            <b:First>A</b:First>
            <b:Middle>E</b:Middle>
          </b:Person>
          <b:Person>
            <b:Last>Kingsley</b:Last>
            <b:First>C</b:First>
            <b:Middle>Jr.</b:Middle>
          </b:Person>
          <b:Person>
            <b:Last>Stephen</b:Last>
            <b:First>D.</b:First>
            <b:Middle>U</b:Middle>
          </b:Person>
        </b:NameList>
      </b:Author>
    </b:Author>
    <b:Title>Electric Machinery</b:Title>
    <b:Publisher>Mc Graw Hill</b:Publisher>
    <b:RefOrder>1</b:RefOrder>
  </b:Source>
</b:Sources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B84B45C-7240-4F57-9E88-03D5B8F430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2957</TotalTime>
  <Pages>2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Giray</dc:creator>
  <cp:keywords/>
  <cp:lastModifiedBy>Giray</cp:lastModifiedBy>
  <cp:revision>12</cp:revision>
  <dcterms:created xsi:type="dcterms:W3CDTF">2014-07-05T22:36:00Z</dcterms:created>
  <dcterms:modified xsi:type="dcterms:W3CDTF">2014-07-17T12:47:00Z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