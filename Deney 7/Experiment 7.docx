
<file path=[Content_Types].xml><?xml version="1.0" encoding="utf-8"?>
<Types xmlns="http://schemas.openxmlformats.org/package/2006/content-types">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37F1" w:rsidRDefault="00E73C8B">
      <w:pPr>
        <w:pStyle w:val="Title"/>
      </w:pPr>
      <w:r>
        <w:t>Experiment 6</w:t>
      </w:r>
    </w:p>
    <w:p w:rsidR="00BE3370" w:rsidRPr="00071D38" w:rsidRDefault="00BE3370" w:rsidP="00071D38">
      <w:r w:rsidRPr="00BE3370">
        <w:t>OBTAINING THE INHERENT CHARACTERISTIC CURVES OF A SEPERATELY EXCITED DC MOTOR</w:t>
      </w:r>
    </w:p>
    <w:p w:rsidR="00BE3370" w:rsidRDefault="001A5470" w:rsidP="00BE3370">
      <w:pPr>
        <w:pStyle w:val="Heading1"/>
      </w:pPr>
      <w:r>
        <w:t>PURPOSE OF THE EXPERIMENT</w:t>
      </w:r>
    </w:p>
    <w:p w:rsidR="00BE3370" w:rsidRDefault="00BE3370">
      <w:r>
        <w:t xml:space="preserve">Purpose of this experiment </w:t>
      </w:r>
      <w:r>
        <w:t>is to learn the working principle of dc motors, different excitation methods and obtain the inherent characteristic curves of a dc motor.</w:t>
      </w:r>
    </w:p>
    <w:p w:rsidR="001A5470" w:rsidRDefault="001A5470">
      <w:pPr>
        <w:pStyle w:val="Heading1"/>
      </w:pPr>
      <w:r>
        <w:t>CONNECTION DIAGRAM</w:t>
      </w:r>
    </w:p>
    <w:p w:rsidR="001A5470" w:rsidRPr="001A5470" w:rsidRDefault="002B3EF6" w:rsidP="001A5470">
      <w:r>
        <w:t>//</w:t>
      </w:r>
      <w:proofErr w:type="spellStart"/>
      <w:r>
        <w:t>çizildi</w:t>
      </w:r>
      <w:proofErr w:type="spellEnd"/>
    </w:p>
    <w:p w:rsidR="001A5470" w:rsidRDefault="008B5D9F">
      <w:pPr>
        <w:pStyle w:val="Heading1"/>
      </w:pPr>
      <w:r>
        <w:t>E</w:t>
      </w:r>
      <w:r w:rsidR="00BE3370">
        <w:t>xplanatıon</w:t>
      </w:r>
      <w:r>
        <w:t xml:space="preserve"> </w:t>
      </w:r>
      <w:r w:rsidR="002B3EF6">
        <w:t>of Experıment</w:t>
      </w:r>
    </w:p>
    <w:p w:rsidR="00B40C73" w:rsidRDefault="00BE3370" w:rsidP="002B3EF6">
      <w:r>
        <w:t xml:space="preserve">In this experiment, a DC motor is drove. Driving a DC motor is easy, its speed can be easily adjusted and a DC motor can generate high torque. But on the other hand, a dc motor can be relatively big compared to an AC motor at same power levels. Also a DC motor requires maintenance in its brushes and can be frequently malfunctioned.  </w:t>
      </w:r>
    </w:p>
    <w:p w:rsidR="00BE3370" w:rsidRDefault="00BE3370" w:rsidP="002B3EF6">
      <w:r>
        <w:t>Starting of a DC motor is important because at starting, DC motor has no rotation and electromotive force therefore DC motor’s armature windings can draw high currents according to following equation;</w:t>
      </w:r>
    </w:p>
    <w:p w:rsidR="00BE3370" w:rsidRDefault="00BE3370" w:rsidP="002B3EF6">
      <w:proofErr w:type="spellStart"/>
      <w:proofErr w:type="gramStart"/>
      <w:r>
        <w:t>Ia</w:t>
      </w:r>
      <w:proofErr w:type="spellEnd"/>
      <w:proofErr w:type="gramEnd"/>
      <w:r>
        <w:t xml:space="preserve"> = </w:t>
      </w:r>
      <w:proofErr w:type="spellStart"/>
      <w:r>
        <w:t>Va</w:t>
      </w:r>
      <w:proofErr w:type="spellEnd"/>
      <w:r>
        <w:t>/Ra (works as a RL circuit)</w:t>
      </w:r>
    </w:p>
    <w:p w:rsidR="00BE3370" w:rsidRDefault="00BE3370" w:rsidP="002B3EF6">
      <w:r>
        <w:t xml:space="preserve">Also this transient can create voltage and current spikes in the interconnected network. To avoid this occurrence, an additional resistor is used serial to the motor. At starting, this resistor value is adjusted to its maximum, then in time it is decreased. </w:t>
      </w:r>
    </w:p>
    <w:p w:rsidR="00BE3370" w:rsidRDefault="00BE3370" w:rsidP="002B3EF6">
      <w:r>
        <w:t xml:space="preserve">First part of the experiment, changing the excitation current, speed of the motor is measured while the armature current is constant. </w:t>
      </w:r>
      <w:r w:rsidR="007F0744">
        <w:t>Using this measurements no-load inherent characteristic curve is obtained (graphic 1).</w:t>
      </w:r>
    </w:p>
    <w:p w:rsidR="007F0744" w:rsidRDefault="007F0744" w:rsidP="002B3EF6">
      <w:r>
        <w:t xml:space="preserve">In second part, </w:t>
      </w:r>
      <w:r w:rsidR="00F77A97">
        <w:t xml:space="preserve">excitation current is kept constant and load on the motor is increased gradually. Torque and speed values obtained (graphic 2). Torque is calculated using several masses and a </w:t>
      </w:r>
      <w:r w:rsidR="00F77A97">
        <w:tab/>
        <w:t>1 meter long rod attached to the motor. Using following equation;</w:t>
      </w:r>
    </w:p>
    <w:p w:rsidR="00F77A97" w:rsidRDefault="00F77A97" w:rsidP="002B3EF6">
      <w:proofErr w:type="spellStart"/>
      <w:r>
        <w:t>Md</w:t>
      </w:r>
      <w:proofErr w:type="spellEnd"/>
      <w:r>
        <w:t xml:space="preserve"> = 1m*g/1000    gram based masses are used</w:t>
      </w:r>
    </w:p>
    <w:p w:rsidR="00F77A97" w:rsidRDefault="00F77A97" w:rsidP="002B3EF6">
      <w:r>
        <w:t>In third part of the experiment, rotational speed is kept constant with adjusting the excitation current while the load on the motor is increased. Armature and excitation currents are obtained (graphic 3).</w:t>
      </w:r>
    </w:p>
    <w:p w:rsidR="00F77A97" w:rsidRDefault="00F77A97" w:rsidP="002B3EF6"/>
    <w:p w:rsidR="00F77A97" w:rsidRDefault="00F77A97" w:rsidP="002B3EF6">
      <w:r>
        <w:t>//</w:t>
      </w:r>
      <w:proofErr w:type="spellStart"/>
      <w:r>
        <w:t>ölçümler</w:t>
      </w:r>
      <w:proofErr w:type="spellEnd"/>
    </w:p>
    <w:p w:rsidR="00F77A97" w:rsidRDefault="00F77A97" w:rsidP="002B3EF6"/>
    <w:p w:rsidR="00F77A97" w:rsidRDefault="00F77A97" w:rsidP="002B3EF6"/>
    <w:p w:rsidR="00BE3370" w:rsidRDefault="00BE3370" w:rsidP="002B3EF6">
      <w:proofErr w:type="spellStart"/>
      <w:r>
        <w:t>Montaj</w:t>
      </w:r>
      <w:proofErr w:type="spellEnd"/>
      <w:r>
        <w:t xml:space="preserve"> </w:t>
      </w:r>
      <w:proofErr w:type="spellStart"/>
      <w:r>
        <w:t>şeması</w:t>
      </w:r>
      <w:proofErr w:type="spellEnd"/>
    </w:p>
    <w:p w:rsidR="00BE3370" w:rsidRDefault="00BE3370" w:rsidP="002B3EF6">
      <w:proofErr w:type="spellStart"/>
      <w:r>
        <w:t>Ölçümler</w:t>
      </w:r>
      <w:proofErr w:type="spellEnd"/>
    </w:p>
    <w:p w:rsidR="00BE3370" w:rsidRDefault="00BE3370" w:rsidP="002B3EF6">
      <w:proofErr w:type="spellStart"/>
      <w:r>
        <w:t>Ölçü</w:t>
      </w:r>
      <w:proofErr w:type="spellEnd"/>
      <w:r>
        <w:t xml:space="preserve"> </w:t>
      </w:r>
      <w:proofErr w:type="spellStart"/>
      <w:r>
        <w:t>aletleri</w:t>
      </w:r>
      <w:proofErr w:type="spellEnd"/>
      <w:r>
        <w:t xml:space="preserve"> </w:t>
      </w:r>
      <w:proofErr w:type="spellStart"/>
      <w:r>
        <w:t>ve</w:t>
      </w:r>
      <w:proofErr w:type="spellEnd"/>
      <w:r>
        <w:t xml:space="preserve"> </w:t>
      </w:r>
      <w:proofErr w:type="spellStart"/>
      <w:r>
        <w:t>kullanma</w:t>
      </w:r>
      <w:proofErr w:type="spellEnd"/>
      <w:r>
        <w:t xml:space="preserve"> </w:t>
      </w:r>
      <w:proofErr w:type="spellStart"/>
      <w:r>
        <w:t>şekli</w:t>
      </w:r>
      <w:proofErr w:type="spellEnd"/>
    </w:p>
    <w:p w:rsidR="00BE3370" w:rsidRDefault="00BE3370" w:rsidP="002B3EF6">
      <w:proofErr w:type="spellStart"/>
      <w:r>
        <w:t>Motora</w:t>
      </w:r>
      <w:proofErr w:type="spellEnd"/>
      <w:r>
        <w:t xml:space="preserve"> </w:t>
      </w:r>
      <w:proofErr w:type="spellStart"/>
      <w:r>
        <w:t>yol</w:t>
      </w:r>
      <w:proofErr w:type="spellEnd"/>
      <w:r>
        <w:t xml:space="preserve"> </w:t>
      </w:r>
      <w:proofErr w:type="spellStart"/>
      <w:r>
        <w:t>verme</w:t>
      </w:r>
      <w:proofErr w:type="spellEnd"/>
    </w:p>
    <w:p w:rsidR="00BE3370" w:rsidRDefault="00BE3370" w:rsidP="002B3EF6">
      <w:proofErr w:type="spellStart"/>
      <w:r>
        <w:t>Hız</w:t>
      </w:r>
      <w:proofErr w:type="spellEnd"/>
      <w:r>
        <w:t xml:space="preserve"> </w:t>
      </w:r>
      <w:proofErr w:type="spellStart"/>
      <w:r>
        <w:t>ayarı</w:t>
      </w:r>
      <w:proofErr w:type="spellEnd"/>
    </w:p>
    <w:p w:rsidR="00BE3370" w:rsidRDefault="00BE3370" w:rsidP="002B3EF6">
      <w:proofErr w:type="spellStart"/>
      <w:r>
        <w:t>Dikkat</w:t>
      </w:r>
      <w:proofErr w:type="spellEnd"/>
      <w:r>
        <w:t xml:space="preserve"> </w:t>
      </w:r>
      <w:proofErr w:type="spellStart"/>
      <w:r>
        <w:t>edilmesi</w:t>
      </w:r>
      <w:proofErr w:type="spellEnd"/>
      <w:r>
        <w:t xml:space="preserve"> </w:t>
      </w:r>
      <w:proofErr w:type="spellStart"/>
      <w:r>
        <w:t>gereken</w:t>
      </w:r>
      <w:proofErr w:type="spellEnd"/>
      <w:r>
        <w:t xml:space="preserve"> </w:t>
      </w:r>
      <w:proofErr w:type="spellStart"/>
      <w:r>
        <w:t>yerler</w:t>
      </w:r>
      <w:proofErr w:type="spellEnd"/>
    </w:p>
    <w:p w:rsidR="00BE3370" w:rsidRDefault="00BE3370" w:rsidP="002B3EF6">
      <w:proofErr w:type="spellStart"/>
      <w:r>
        <w:t>Grafikler</w:t>
      </w:r>
      <w:proofErr w:type="spellEnd"/>
    </w:p>
    <w:p w:rsidR="00BE3370" w:rsidRDefault="00BE3370" w:rsidP="002B3EF6"/>
    <w:p w:rsidR="00BE3370" w:rsidRDefault="00BE3370" w:rsidP="002B3EF6"/>
    <w:p w:rsidR="002B3EF6" w:rsidRDefault="002B3EF6" w:rsidP="002B3EF6">
      <w:r>
        <w:t>//</w:t>
      </w:r>
      <w:proofErr w:type="spellStart"/>
      <w:r>
        <w:t>ölçümler</w:t>
      </w:r>
      <w:proofErr w:type="spellEnd"/>
    </w:p>
    <w:p w:rsidR="002B3EF6" w:rsidRDefault="002B3EF6" w:rsidP="002B3EF6">
      <w:r>
        <w:t>//</w:t>
      </w:r>
      <w:proofErr w:type="spellStart"/>
      <w:r>
        <w:t>bağlantı</w:t>
      </w:r>
      <w:proofErr w:type="spellEnd"/>
      <w:r>
        <w:t xml:space="preserve"> </w:t>
      </w:r>
      <w:proofErr w:type="spellStart"/>
      <w:r>
        <w:t>şeması</w:t>
      </w:r>
      <w:proofErr w:type="spellEnd"/>
    </w:p>
    <w:p w:rsidR="002B3EF6" w:rsidRDefault="002B3EF6" w:rsidP="002B3EF6">
      <w:r>
        <w:t>//</w:t>
      </w:r>
      <w:proofErr w:type="spellStart"/>
      <w:r>
        <w:t>yapılışı</w:t>
      </w:r>
      <w:proofErr w:type="spellEnd"/>
    </w:p>
    <w:p w:rsidR="002B3EF6" w:rsidRDefault="002B3EF6" w:rsidP="002B3EF6">
      <w:r>
        <w:t>//</w:t>
      </w:r>
      <w:proofErr w:type="spellStart"/>
      <w:r>
        <w:t>denklemler</w:t>
      </w:r>
      <w:proofErr w:type="spellEnd"/>
    </w:p>
    <w:p w:rsidR="00071D38" w:rsidRDefault="00071D38">
      <w:pPr>
        <w:pStyle w:val="Heading1"/>
      </w:pPr>
      <w:r>
        <w:t>QUESTIONS</w:t>
      </w:r>
    </w:p>
    <w:p w:rsidR="00F77A97" w:rsidRDefault="009A2275" w:rsidP="00F77A97">
      <w:pPr>
        <w:pStyle w:val="ListParagraph"/>
        <w:numPr>
          <w:ilvl w:val="0"/>
          <w:numId w:val="16"/>
        </w:numPr>
      </w:pPr>
      <w:r>
        <w:rPr>
          <w:noProof/>
          <w:lang w:val="tr-TR" w:eastAsia="tr-TR"/>
        </w:rPr>
        <w:drawing>
          <wp:inline distT="0" distB="0" distL="0" distR="0">
            <wp:extent cx="2825750" cy="24511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C8CE27.tmp"/>
                    <pic:cNvPicPr/>
                  </pic:nvPicPr>
                  <pic:blipFill>
                    <a:blip r:embed="rId7">
                      <a:extLst>
                        <a:ext uri="{28A0092B-C50C-407E-A947-70E740481C1C}">
                          <a14:useLocalDpi xmlns:a14="http://schemas.microsoft.com/office/drawing/2010/main" val="0"/>
                        </a:ext>
                      </a:extLst>
                    </a:blip>
                    <a:stretch>
                      <a:fillRect/>
                    </a:stretch>
                  </pic:blipFill>
                  <pic:spPr>
                    <a:xfrm>
                      <a:off x="0" y="0"/>
                      <a:ext cx="2845169" cy="2467944"/>
                    </a:xfrm>
                    <a:prstGeom prst="rect">
                      <a:avLst/>
                    </a:prstGeom>
                  </pic:spPr>
                </pic:pic>
              </a:graphicData>
            </a:graphic>
          </wp:inline>
        </w:drawing>
      </w:r>
      <w:r>
        <w:t xml:space="preserve"> </w:t>
      </w:r>
    </w:p>
    <w:p w:rsidR="00E342EA" w:rsidRDefault="00E342EA" w:rsidP="00F77A97">
      <w:pPr>
        <w:pStyle w:val="ListParagraph"/>
        <w:numPr>
          <w:ilvl w:val="0"/>
          <w:numId w:val="16"/>
        </w:numPr>
      </w:pPr>
    </w:p>
    <w:p w:rsidR="009A2275" w:rsidRDefault="00E342EA" w:rsidP="00E342EA">
      <w:r>
        <w:rPr>
          <w:noProof/>
          <w:lang w:val="tr-TR" w:eastAsia="tr-TR"/>
        </w:rPr>
        <mc:AlternateContent>
          <mc:Choice Requires="wpi">
            <w:drawing>
              <wp:anchor distT="0" distB="0" distL="114300" distR="114300" simplePos="0" relativeHeight="251669504" behindDoc="0" locked="0" layoutInCell="1" allowOverlap="1">
                <wp:simplePos x="0" y="0"/>
                <wp:positionH relativeFrom="column">
                  <wp:posOffset>3333600</wp:posOffset>
                </wp:positionH>
                <wp:positionV relativeFrom="paragraph">
                  <wp:posOffset>175885</wp:posOffset>
                </wp:positionV>
                <wp:extent cx="84240" cy="95760"/>
                <wp:effectExtent l="57150" t="38100" r="30480" b="57150"/>
                <wp:wrapNone/>
                <wp:docPr id="15" name="Ink 15"/>
                <wp:cNvGraphicFramePr/>
                <a:graphic xmlns:a="http://schemas.openxmlformats.org/drawingml/2006/main">
                  <a:graphicData uri="http://schemas.microsoft.com/office/word/2010/wordprocessingInk">
                    <w14:contentPart bwMode="auto" r:id="rId8">
                      <w14:nvContentPartPr>
                        <w14:cNvContentPartPr/>
                      </w14:nvContentPartPr>
                      <w14:xfrm>
                        <a:off x="0" y="0"/>
                        <a:ext cx="84240" cy="95760"/>
                      </w14:xfrm>
                    </w14:contentPart>
                  </a:graphicData>
                </a:graphic>
              </wp:anchor>
            </w:drawing>
          </mc:Choice>
          <mc:Fallback>
            <w:pict>
              <v:shapetype w14:anchorId="69E2008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 o:spid="_x0000_s1026" type="#_x0000_t75" style="position:absolute;margin-left:261.55pt;margin-top:12.9pt;width:8.55pt;height:9.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">
                <v:imagedata r:id="rId9" o:title=""/>
              </v:shape>
            </w:pict>
          </mc:Fallback>
        </mc:AlternateContent>
      </w:r>
      <w:r>
        <w:rPr>
          <w:noProof/>
          <w:lang w:val="tr-TR" w:eastAsia="tr-TR"/>
        </w:rPr>
        <mc:AlternateContent>
          <mc:Choice Requires="wpi">
            <w:drawing>
              <wp:anchor distT="0" distB="0" distL="114300" distR="114300" simplePos="0" relativeHeight="251664384" behindDoc="0" locked="0" layoutInCell="1" allowOverlap="1">
                <wp:simplePos x="0" y="0"/>
                <wp:positionH relativeFrom="column">
                  <wp:posOffset>1117440</wp:posOffset>
                </wp:positionH>
                <wp:positionV relativeFrom="paragraph">
                  <wp:posOffset>61765</wp:posOffset>
                </wp:positionV>
                <wp:extent cx="883080" cy="254520"/>
                <wp:effectExtent l="57150" t="38100" r="50800" b="50800"/>
                <wp:wrapNone/>
                <wp:docPr id="10" name="Ink 10"/>
                <wp:cNvGraphicFramePr/>
                <a:graphic xmlns:a="http://schemas.openxmlformats.org/drawingml/2006/main">
                  <a:graphicData uri="http://schemas.microsoft.com/office/word/2010/wordprocessingInk">
                    <w14:contentPart bwMode="auto" r:id="rId10">
                      <w14:nvContentPartPr>
                        <w14:cNvContentPartPr/>
                      </w14:nvContentPartPr>
                      <w14:xfrm>
                        <a:off x="0" y="0"/>
                        <a:ext cx="883080" cy="254520"/>
                      </w14:xfrm>
                    </w14:contentPart>
                  </a:graphicData>
                </a:graphic>
              </wp:anchor>
            </w:drawing>
          </mc:Choice>
          <mc:Fallback>
            <w:pict>
              <v:shape w14:anchorId="59304DEB" id="Ink 10" o:spid="_x0000_s1026" type="#_x0000_t75" style="position:absolute;margin-left:87.05pt;margin-top:3.9pt;width:71.45pt;height:21.9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">
                <v:imagedata r:id="rId11" o:title=""/>
              </v:shape>
            </w:pict>
          </mc:Fallback>
        </mc:AlternateContent>
      </w:r>
      <w:r>
        <w:rPr>
          <w:noProof/>
          <w:lang w:val="tr-TR" w:eastAsia="tr-TR"/>
        </w:rPr>
        <mc:AlternateContent>
          <mc:Choice Requires="wpi">
            <w:drawing>
              <wp:anchor distT="0" distB="0" distL="114300" distR="114300" simplePos="0" relativeHeight="251660288" behindDoc="0" locked="0" layoutInCell="1" allowOverlap="1">
                <wp:simplePos x="0" y="0"/>
                <wp:positionH relativeFrom="column">
                  <wp:posOffset>519480</wp:posOffset>
                </wp:positionH>
                <wp:positionV relativeFrom="paragraph">
                  <wp:posOffset>3445</wp:posOffset>
                </wp:positionV>
                <wp:extent cx="109800" cy="128880"/>
                <wp:effectExtent l="38100" t="38100" r="62230" b="62230"/>
                <wp:wrapNone/>
                <wp:docPr id="6" name="Ink 6"/>
                <wp:cNvGraphicFramePr/>
                <a:graphic xmlns:a="http://schemas.openxmlformats.org/drawingml/2006/main">
                  <a:graphicData uri="http://schemas.microsoft.com/office/word/2010/wordprocessingInk">
                    <w14:contentPart bwMode="auto" r:id="rId12">
                      <w14:nvContentPartPr>
                        <w14:cNvContentPartPr/>
                      </w14:nvContentPartPr>
                      <w14:xfrm>
                        <a:off x="0" y="0"/>
                        <a:ext cx="109800" cy="128880"/>
                      </w14:xfrm>
                    </w14:contentPart>
                  </a:graphicData>
                </a:graphic>
              </wp:anchor>
            </w:drawing>
          </mc:Choice>
          <mc:Fallback>
            <w:pict>
              <v:shape w14:anchorId="0AE5D2E3" id="Ink 6" o:spid="_x0000_s1026" type="#_x0000_t75" style="position:absolute;margin-left:39.95pt;margin-top:-.7pt;width:10.6pt;height:12.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">
                <v:imagedata r:id="rId13" o:title=""/>
              </v:shape>
            </w:pict>
          </mc:Fallback>
        </mc:AlternateContent>
      </w:r>
      <w:r>
        <w:rPr>
          <w:noProof/>
          <w:lang w:val="tr-TR" w:eastAsia="tr-TR"/>
        </w:rPr>
        <mc:AlternateContent>
          <mc:Choice Requires="wpi">
            <w:drawing>
              <wp:anchor distT="0" distB="0" distL="114300" distR="114300" simplePos="0" relativeHeight="251659264" behindDoc="0" locked="0" layoutInCell="1" allowOverlap="1">
                <wp:simplePos x="0" y="0"/>
                <wp:positionH relativeFrom="column">
                  <wp:posOffset>628560</wp:posOffset>
                </wp:positionH>
                <wp:positionV relativeFrom="paragraph">
                  <wp:posOffset>55285</wp:posOffset>
                </wp:positionV>
                <wp:extent cx="464040" cy="71280"/>
                <wp:effectExtent l="38100" t="38100" r="50800" b="62230"/>
                <wp:wrapNone/>
                <wp:docPr id="5" name="Ink 5"/>
                <wp:cNvGraphicFramePr/>
                <a:graphic xmlns:a="http://schemas.openxmlformats.org/drawingml/2006/main">
                  <a:graphicData uri="http://schemas.microsoft.com/office/word/2010/wordprocessingInk">
                    <w14:contentPart bwMode="auto" r:id="rId14">
                      <w14:nvContentPartPr>
                        <w14:cNvContentPartPr/>
                      </w14:nvContentPartPr>
                      <w14:xfrm>
                        <a:off x="0" y="0"/>
                        <a:ext cx="464040" cy="71280"/>
                      </w14:xfrm>
                    </w14:contentPart>
                  </a:graphicData>
                </a:graphic>
              </wp:anchor>
            </w:drawing>
          </mc:Choice>
          <mc:Fallback>
            <w:pict>
              <v:shape w14:anchorId="7E5A7ECD" id="Ink 5" o:spid="_x0000_s1026" type="#_x0000_t75" style="position:absolute;margin-left:48.55pt;margin-top:3.4pt;width:38.45pt;height: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">
                <v:imagedata r:id="rId15" o:title=""/>
              </v:shape>
            </w:pict>
          </mc:Fallback>
        </mc:AlternateContent>
      </w:r>
    </w:p>
    <w:p w:rsidR="00E342EA" w:rsidRDefault="00E342EA" w:rsidP="00E342EA">
      <w:r>
        <w:rPr>
          <w:noProof/>
          <w:lang w:val="tr-TR" w:eastAsia="tr-TR"/>
        </w:rPr>
        <mc:AlternateContent>
          <mc:Choice Requires="wpi">
            <w:drawing>
              <wp:anchor distT="0" distB="0" distL="114300" distR="114300" simplePos="0" relativeHeight="251674624" behindDoc="0" locked="0" layoutInCell="1" allowOverlap="1">
                <wp:simplePos x="0" y="0"/>
                <wp:positionH relativeFrom="column">
                  <wp:posOffset>4418280</wp:posOffset>
                </wp:positionH>
                <wp:positionV relativeFrom="paragraph">
                  <wp:posOffset>168055</wp:posOffset>
                </wp:positionV>
                <wp:extent cx="157680" cy="206640"/>
                <wp:effectExtent l="57150" t="38100" r="33020" b="60325"/>
                <wp:wrapNone/>
                <wp:docPr id="20" name="Ink 20"/>
                <wp:cNvGraphicFramePr/>
                <a:graphic xmlns:a="http://schemas.openxmlformats.org/drawingml/2006/main">
                  <a:graphicData uri="http://schemas.microsoft.com/office/word/2010/wordprocessingInk">
                    <w14:contentPart bwMode="auto" r:id="rId16">
                      <w14:nvContentPartPr>
                        <w14:cNvContentPartPr/>
                      </w14:nvContentPartPr>
                      <w14:xfrm>
                        <a:off x="0" y="0"/>
                        <a:ext cx="157680" cy="206640"/>
                      </w14:xfrm>
                    </w14:contentPart>
                  </a:graphicData>
                </a:graphic>
              </wp:anchor>
            </w:drawing>
          </mc:Choice>
          <mc:Fallback>
            <w:pict>
              <v:shape w14:anchorId="49CF2E5B" id="Ink 20" o:spid="_x0000_s1026" type="#_x0000_t75" style="position:absolute;margin-left:346.95pt;margin-top:12.3pt;width:14.3pt;height:18.1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">
                <v:imagedata r:id="rId17" o:title=""/>
              </v:shape>
            </w:pict>
          </mc:Fallback>
        </mc:AlternateContent>
      </w:r>
      <w:r>
        <w:rPr>
          <w:noProof/>
          <w:lang w:val="tr-TR" w:eastAsia="tr-TR"/>
        </w:rPr>
        <mc:AlternateContent>
          <mc:Choice Requires="wpi">
            <w:drawing>
              <wp:anchor distT="0" distB="0" distL="114300" distR="114300" simplePos="0" relativeHeight="251673600" behindDoc="0" locked="0" layoutInCell="1" allowOverlap="1">
                <wp:simplePos x="0" y="0"/>
                <wp:positionH relativeFrom="column">
                  <wp:posOffset>4435560</wp:posOffset>
                </wp:positionH>
                <wp:positionV relativeFrom="paragraph">
                  <wp:posOffset>106855</wp:posOffset>
                </wp:positionV>
                <wp:extent cx="105120" cy="56520"/>
                <wp:effectExtent l="38100" t="38100" r="47625" b="57785"/>
                <wp:wrapNone/>
                <wp:docPr id="19" name="Ink 19"/>
                <wp:cNvGraphicFramePr/>
                <a:graphic xmlns:a="http://schemas.openxmlformats.org/drawingml/2006/main">
                  <a:graphicData uri="http://schemas.microsoft.com/office/word/2010/wordprocessingInk">
                    <w14:contentPart bwMode="auto" r:id="rId18">
                      <w14:nvContentPartPr>
                        <w14:cNvContentPartPr/>
                      </w14:nvContentPartPr>
                      <w14:xfrm>
                        <a:off x="0" y="0"/>
                        <a:ext cx="105120" cy="56520"/>
                      </w14:xfrm>
                    </w14:contentPart>
                  </a:graphicData>
                </a:graphic>
              </wp:anchor>
            </w:drawing>
          </mc:Choice>
          <mc:Fallback>
            <w:pict>
              <v:shape w14:anchorId="3D72D734" id="Ink 19" o:spid="_x0000_s1026" type="#_x0000_t75" style="position:absolute;margin-left:348.3pt;margin-top:7.45pt;width:10.2pt;height:6.3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">
                <v:imagedata r:id="rId19" o:title=""/>
              </v:shape>
            </w:pict>
          </mc:Fallback>
        </mc:AlternateContent>
      </w:r>
      <w:r>
        <w:rPr>
          <w:noProof/>
          <w:lang w:val="tr-TR" w:eastAsia="tr-TR"/>
        </w:rPr>
        <mc:AlternateContent>
          <mc:Choice Requires="wpi">
            <w:drawing>
              <wp:anchor distT="0" distB="0" distL="114300" distR="114300" simplePos="0" relativeHeight="251672576" behindDoc="0" locked="0" layoutInCell="1" allowOverlap="1">
                <wp:simplePos x="0" y="0"/>
                <wp:positionH relativeFrom="column">
                  <wp:posOffset>4235400</wp:posOffset>
                </wp:positionH>
                <wp:positionV relativeFrom="paragraph">
                  <wp:posOffset>-59465</wp:posOffset>
                </wp:positionV>
                <wp:extent cx="261000" cy="159480"/>
                <wp:effectExtent l="19050" t="57150" r="62865" b="50165"/>
                <wp:wrapNone/>
                <wp:docPr id="18" name="Ink 18"/>
                <wp:cNvGraphicFramePr/>
                <a:graphic xmlns:a="http://schemas.openxmlformats.org/drawingml/2006/main">
                  <a:graphicData uri="http://schemas.microsoft.com/office/word/2010/wordprocessingInk">
                    <w14:contentPart bwMode="auto" r:id="rId20">
                      <w14:nvContentPartPr>
                        <w14:cNvContentPartPr/>
                      </w14:nvContentPartPr>
                      <w14:xfrm>
                        <a:off x="0" y="0"/>
                        <a:ext cx="261000" cy="159480"/>
                      </w14:xfrm>
                    </w14:contentPart>
                  </a:graphicData>
                </a:graphic>
              </wp:anchor>
            </w:drawing>
          </mc:Choice>
          <mc:Fallback>
            <w:pict>
              <v:shape w14:anchorId="1FBB7152" id="Ink 18" o:spid="_x0000_s1026" type="#_x0000_t75" style="position:absolute;margin-left:332.55pt;margin-top:-5.65pt;width:22.4pt;height:14.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">
                <v:imagedata r:id="rId21" o:title=""/>
              </v:shape>
            </w:pict>
          </mc:Fallback>
        </mc:AlternateContent>
      </w:r>
      <w:r>
        <w:rPr>
          <w:noProof/>
          <w:lang w:val="tr-TR" w:eastAsia="tr-TR"/>
        </w:rPr>
        <mc:AlternateContent>
          <mc:Choice Requires="wpi">
            <w:drawing>
              <wp:anchor distT="0" distB="0" distL="114300" distR="114300" simplePos="0" relativeHeight="251671552" behindDoc="0" locked="0" layoutInCell="1" allowOverlap="1">
                <wp:simplePos x="0" y="0"/>
                <wp:positionH relativeFrom="column">
                  <wp:posOffset>3289320</wp:posOffset>
                </wp:positionH>
                <wp:positionV relativeFrom="paragraph">
                  <wp:posOffset>-97265</wp:posOffset>
                </wp:positionV>
                <wp:extent cx="978120" cy="660960"/>
                <wp:effectExtent l="38100" t="57150" r="50800" b="44450"/>
                <wp:wrapNone/>
                <wp:docPr id="17" name="Ink 17"/>
                <wp:cNvGraphicFramePr/>
                <a:graphic xmlns:a="http://schemas.openxmlformats.org/drawingml/2006/main">
                  <a:graphicData uri="http://schemas.microsoft.com/office/word/2010/wordprocessingInk">
                    <w14:contentPart bwMode="auto" r:id="rId22">
                      <w14:nvContentPartPr>
                        <w14:cNvContentPartPr/>
                      </w14:nvContentPartPr>
                      <w14:xfrm>
                        <a:off x="0" y="0"/>
                        <a:ext cx="978120" cy="660960"/>
                      </w14:xfrm>
                    </w14:contentPart>
                  </a:graphicData>
                </a:graphic>
              </wp:anchor>
            </w:drawing>
          </mc:Choice>
          <mc:Fallback>
            <w:pict>
              <v:shape w14:anchorId="626B9B2A" id="Ink 17" o:spid="_x0000_s1026" type="#_x0000_t75" style="position:absolute;margin-left:258.05pt;margin-top:-8.6pt;width:78.9pt;height:53.9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">
                <v:imagedata r:id="rId23" o:title=""/>
              </v:shape>
            </w:pict>
          </mc:Fallback>
        </mc:AlternateContent>
      </w:r>
      <w:r>
        <w:rPr>
          <w:noProof/>
          <w:lang w:val="tr-TR" w:eastAsia="tr-TR"/>
        </w:rPr>
        <mc:AlternateContent>
          <mc:Choice Requires="wpi">
            <w:drawing>
              <wp:anchor distT="0" distB="0" distL="114300" distR="114300" simplePos="0" relativeHeight="251666432" behindDoc="0" locked="0" layoutInCell="1" allowOverlap="1">
                <wp:simplePos x="0" y="0"/>
                <wp:positionH relativeFrom="column">
                  <wp:posOffset>1887840</wp:posOffset>
                </wp:positionH>
                <wp:positionV relativeFrom="paragraph">
                  <wp:posOffset>-15185</wp:posOffset>
                </wp:positionV>
                <wp:extent cx="157320" cy="51840"/>
                <wp:effectExtent l="57150" t="38100" r="52705" b="62865"/>
                <wp:wrapNone/>
                <wp:docPr id="12" name="Ink 12"/>
                <wp:cNvGraphicFramePr/>
                <a:graphic xmlns:a="http://schemas.openxmlformats.org/drawingml/2006/main">
                  <a:graphicData uri="http://schemas.microsoft.com/office/word/2010/wordprocessingInk">
                    <w14:contentPart bwMode="auto" r:id="rId24">
                      <w14:nvContentPartPr>
                        <w14:cNvContentPartPr/>
                      </w14:nvContentPartPr>
                      <w14:xfrm>
                        <a:off x="0" y="0"/>
                        <a:ext cx="157320" cy="51840"/>
                      </w14:xfrm>
                    </w14:contentPart>
                  </a:graphicData>
                </a:graphic>
              </wp:anchor>
            </w:drawing>
          </mc:Choice>
          <mc:Fallback>
            <w:pict>
              <v:shape w14:anchorId="54727B36" id="Ink 12" o:spid="_x0000_s1026" type="#_x0000_t75" style="position:absolute;margin-left:147.7pt;margin-top:-2.15pt;width:14.3pt;height: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">
                <v:imagedata r:id="rId25" o:title=""/>
              </v:shape>
            </w:pict>
          </mc:Fallback>
        </mc:AlternateContent>
      </w:r>
      <w:r>
        <w:rPr>
          <w:noProof/>
          <w:lang w:val="tr-TR" w:eastAsia="tr-TR"/>
        </w:rPr>
        <mc:AlternateContent>
          <mc:Choice Requires="wpi">
            <w:drawing>
              <wp:anchor distT="0" distB="0" distL="114300" distR="114300" simplePos="0" relativeHeight="251665408" behindDoc="0" locked="0" layoutInCell="1" allowOverlap="1">
                <wp:simplePos x="0" y="0"/>
                <wp:positionH relativeFrom="column">
                  <wp:posOffset>1840320</wp:posOffset>
                </wp:positionH>
                <wp:positionV relativeFrom="paragraph">
                  <wp:posOffset>20095</wp:posOffset>
                </wp:positionV>
                <wp:extent cx="307800" cy="271080"/>
                <wp:effectExtent l="57150" t="57150" r="0" b="53340"/>
                <wp:wrapNone/>
                <wp:docPr id="11" name="Ink 11"/>
                <wp:cNvGraphicFramePr/>
                <a:graphic xmlns:a="http://schemas.openxmlformats.org/drawingml/2006/main">
                  <a:graphicData uri="http://schemas.microsoft.com/office/word/2010/wordprocessingInk">
                    <w14:contentPart bwMode="auto" r:id="rId26">
                      <w14:nvContentPartPr>
                        <w14:cNvContentPartPr/>
                      </w14:nvContentPartPr>
                      <w14:xfrm>
                        <a:off x="0" y="0"/>
                        <a:ext cx="307800" cy="271080"/>
                      </w14:xfrm>
                    </w14:contentPart>
                  </a:graphicData>
                </a:graphic>
              </wp:anchor>
            </w:drawing>
          </mc:Choice>
          <mc:Fallback>
            <w:pict>
              <v:shape w14:anchorId="15DC385D" id="Ink 11" o:spid="_x0000_s1026" type="#_x0000_t75" style="position:absolute;margin-left:143.95pt;margin-top:.65pt;width:26.15pt;height:23.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">
                <v:imagedata r:id="rId27" o:title=""/>
              </v:shape>
            </w:pict>
          </mc:Fallback>
        </mc:AlternateContent>
      </w:r>
      <w:r>
        <w:rPr>
          <w:noProof/>
          <w:lang w:val="tr-TR" w:eastAsia="tr-TR"/>
        </w:rPr>
        <mc:AlternateContent>
          <mc:Choice Requires="wpi">
            <w:drawing>
              <wp:anchor distT="0" distB="0" distL="114300" distR="114300" simplePos="0" relativeHeight="251661312" behindDoc="0" locked="0" layoutInCell="1" allowOverlap="1">
                <wp:simplePos x="0" y="0"/>
                <wp:positionH relativeFrom="column">
                  <wp:posOffset>1040400</wp:posOffset>
                </wp:positionH>
                <wp:positionV relativeFrom="paragraph">
                  <wp:posOffset>-186185</wp:posOffset>
                </wp:positionV>
                <wp:extent cx="128520" cy="730800"/>
                <wp:effectExtent l="38100" t="57150" r="24130" b="50800"/>
                <wp:wrapNone/>
                <wp:docPr id="7" name="Ink 7"/>
                <wp:cNvGraphicFramePr/>
                <a:graphic xmlns:a="http://schemas.openxmlformats.org/drawingml/2006/main">
                  <a:graphicData uri="http://schemas.microsoft.com/office/word/2010/wordprocessingInk">
                    <w14:contentPart bwMode="auto" r:id="rId28">
                      <w14:nvContentPartPr>
                        <w14:cNvContentPartPr/>
                      </w14:nvContentPartPr>
                      <w14:xfrm>
                        <a:off x="0" y="0"/>
                        <a:ext cx="128520" cy="730800"/>
                      </w14:xfrm>
                    </w14:contentPart>
                  </a:graphicData>
                </a:graphic>
              </wp:anchor>
            </w:drawing>
          </mc:Choice>
          <mc:Fallback>
            <w:pict>
              <v:shape w14:anchorId="4A5F8AC6" id="Ink 7" o:spid="_x0000_s1026" type="#_x0000_t75" style="position:absolute;margin-left:80.95pt;margin-top:-15.6pt;width:12pt;height:59.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">
                <v:imagedata r:id="rId29" o:title=""/>
              </v:shape>
            </w:pict>
          </mc:Fallback>
        </mc:AlternateContent>
      </w:r>
    </w:p>
    <w:p w:rsidR="00E342EA" w:rsidRDefault="00E342EA" w:rsidP="00E342EA">
      <w:r>
        <w:rPr>
          <w:noProof/>
          <w:lang w:val="tr-TR" w:eastAsia="tr-TR"/>
        </w:rPr>
        <mc:AlternateContent>
          <mc:Choice Requires="wpi">
            <w:drawing>
              <wp:anchor distT="0" distB="0" distL="114300" distR="114300" simplePos="0" relativeHeight="251705344" behindDoc="0" locked="0" layoutInCell="1" allowOverlap="1">
                <wp:simplePos x="0" y="0"/>
                <wp:positionH relativeFrom="column">
                  <wp:posOffset>5315040</wp:posOffset>
                </wp:positionH>
                <wp:positionV relativeFrom="paragraph">
                  <wp:posOffset>259140</wp:posOffset>
                </wp:positionV>
                <wp:extent cx="57240" cy="292320"/>
                <wp:effectExtent l="38100" t="38100" r="57150" b="50800"/>
                <wp:wrapNone/>
                <wp:docPr id="51" name="Ink 51"/>
                <wp:cNvGraphicFramePr/>
                <a:graphic xmlns:a="http://schemas.openxmlformats.org/drawingml/2006/main">
                  <a:graphicData uri="http://schemas.microsoft.com/office/word/2010/wordprocessingInk">
                    <w14:contentPart bwMode="auto" r:id="rId30">
                      <w14:nvContentPartPr>
                        <w14:cNvContentPartPr/>
                      </w14:nvContentPartPr>
                      <w14:xfrm>
                        <a:off x="0" y="0"/>
                        <a:ext cx="57240" cy="292320"/>
                      </w14:xfrm>
                    </w14:contentPart>
                  </a:graphicData>
                </a:graphic>
              </wp:anchor>
            </w:drawing>
          </mc:Choice>
          <mc:Fallback>
            <w:pict>
              <v:shape w14:anchorId="5A050174" id="Ink 51" o:spid="_x0000_s1026" type="#_x0000_t75" style="position:absolute;margin-left:417.55pt;margin-top:19.45pt;width:6.4pt;height:24.9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">
                <v:imagedata r:id="rId31" o:title=""/>
              </v:shape>
            </w:pict>
          </mc:Fallback>
        </mc:AlternateContent>
      </w:r>
      <w:r>
        <w:rPr>
          <w:noProof/>
          <w:lang w:val="tr-TR" w:eastAsia="tr-TR"/>
        </w:rPr>
        <mc:AlternateContent>
          <mc:Choice Requires="wpi">
            <w:drawing>
              <wp:anchor distT="0" distB="0" distL="114300" distR="114300" simplePos="0" relativeHeight="251704320" behindDoc="0" locked="0" layoutInCell="1" allowOverlap="1">
                <wp:simplePos x="0" y="0"/>
                <wp:positionH relativeFrom="column">
                  <wp:posOffset>5231520</wp:posOffset>
                </wp:positionH>
                <wp:positionV relativeFrom="paragraph">
                  <wp:posOffset>587460</wp:posOffset>
                </wp:positionV>
                <wp:extent cx="96480" cy="86400"/>
                <wp:effectExtent l="38100" t="57150" r="18415" b="46990"/>
                <wp:wrapNone/>
                <wp:docPr id="49" name="Ink 49"/>
                <wp:cNvGraphicFramePr/>
                <a:graphic xmlns:a="http://schemas.openxmlformats.org/drawingml/2006/main">
                  <a:graphicData uri="http://schemas.microsoft.com/office/word/2010/wordprocessingInk">
                    <w14:contentPart bwMode="auto" r:id="rId32">
                      <w14:nvContentPartPr>
                        <w14:cNvContentPartPr/>
                      </w14:nvContentPartPr>
                      <w14:xfrm>
                        <a:off x="0" y="0"/>
                        <a:ext cx="96480" cy="86400"/>
                      </w14:xfrm>
                    </w14:contentPart>
                  </a:graphicData>
                </a:graphic>
              </wp:anchor>
            </w:drawing>
          </mc:Choice>
          <mc:Fallback>
            <w:pict>
              <v:shape w14:anchorId="2B09E7E9" id="Ink 49" o:spid="_x0000_s1026" type="#_x0000_t75" style="position:absolute;margin-left:411pt;margin-top:45.3pt;width:9.55pt;height:8.6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">
                <v:imagedata r:id="rId33" o:title=""/>
              </v:shape>
            </w:pict>
          </mc:Fallback>
        </mc:AlternateContent>
      </w:r>
      <w:r>
        <w:rPr>
          <w:noProof/>
          <w:lang w:val="tr-TR" w:eastAsia="tr-TR"/>
        </w:rPr>
        <mc:AlternateContent>
          <mc:Choice Requires="wpi">
            <w:drawing>
              <wp:anchor distT="0" distB="0" distL="114300" distR="114300" simplePos="0" relativeHeight="251703296" behindDoc="0" locked="0" layoutInCell="1" allowOverlap="1">
                <wp:simplePos x="0" y="0"/>
                <wp:positionH relativeFrom="column">
                  <wp:posOffset>5092560</wp:posOffset>
                </wp:positionH>
                <wp:positionV relativeFrom="paragraph">
                  <wp:posOffset>562620</wp:posOffset>
                </wp:positionV>
                <wp:extent cx="102240" cy="65160"/>
                <wp:effectExtent l="38100" t="38100" r="50165" b="49530"/>
                <wp:wrapNone/>
                <wp:docPr id="48" name="Ink 48"/>
                <wp:cNvGraphicFramePr/>
                <a:graphic xmlns:a="http://schemas.openxmlformats.org/drawingml/2006/main">
                  <a:graphicData uri="http://schemas.microsoft.com/office/word/2010/wordprocessingInk">
                    <w14:contentPart bwMode="auto" r:id="rId34">
                      <w14:nvContentPartPr>
                        <w14:cNvContentPartPr/>
                      </w14:nvContentPartPr>
                      <w14:xfrm>
                        <a:off x="0" y="0"/>
                        <a:ext cx="102240" cy="65160"/>
                      </w14:xfrm>
                    </w14:contentPart>
                  </a:graphicData>
                </a:graphic>
              </wp:anchor>
            </w:drawing>
          </mc:Choice>
          <mc:Fallback>
            <w:pict>
              <v:shape w14:anchorId="53A908C6" id="Ink 48" o:spid="_x0000_s1026" type="#_x0000_t75" style="position:absolute;margin-left:400.05pt;margin-top:43.35pt;width:9.9pt;height:7.0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">
                <v:imagedata r:id="rId35" o:title=""/>
              </v:shape>
            </w:pict>
          </mc:Fallback>
        </mc:AlternateContent>
      </w:r>
      <w:r>
        <w:rPr>
          <w:noProof/>
          <w:lang w:val="tr-TR" w:eastAsia="tr-TR"/>
        </w:rPr>
        <mc:AlternateContent>
          <mc:Choice Requires="wpi">
            <w:drawing>
              <wp:anchor distT="0" distB="0" distL="114300" distR="114300" simplePos="0" relativeHeight="251702272" behindDoc="0" locked="0" layoutInCell="1" allowOverlap="1">
                <wp:simplePos x="0" y="0"/>
                <wp:positionH relativeFrom="column">
                  <wp:posOffset>4965840</wp:posOffset>
                </wp:positionH>
                <wp:positionV relativeFrom="paragraph">
                  <wp:posOffset>532020</wp:posOffset>
                </wp:positionV>
                <wp:extent cx="89280" cy="109080"/>
                <wp:effectExtent l="38100" t="38100" r="6350" b="62865"/>
                <wp:wrapNone/>
                <wp:docPr id="47" name="Ink 47"/>
                <wp:cNvGraphicFramePr/>
                <a:graphic xmlns:a="http://schemas.openxmlformats.org/drawingml/2006/main">
                  <a:graphicData uri="http://schemas.microsoft.com/office/word/2010/wordprocessingInk">
                    <w14:contentPart bwMode="auto" r:id="rId36">
                      <w14:nvContentPartPr>
                        <w14:cNvContentPartPr/>
                      </w14:nvContentPartPr>
                      <w14:xfrm>
                        <a:off x="0" y="0"/>
                        <a:ext cx="89280" cy="109080"/>
                      </w14:xfrm>
                    </w14:contentPart>
                  </a:graphicData>
                </a:graphic>
              </wp:anchor>
            </w:drawing>
          </mc:Choice>
          <mc:Fallback>
            <w:pict>
              <v:shape w14:anchorId="357B506B" id="Ink 47" o:spid="_x0000_s1026" type="#_x0000_t75" style="position:absolute;margin-left:390.05pt;margin-top:40.95pt;width:8.95pt;height:10.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">
                <v:imagedata r:id="rId37" o:title=""/>
              </v:shape>
            </w:pict>
          </mc:Fallback>
        </mc:AlternateContent>
      </w:r>
      <w:r>
        <w:rPr>
          <w:noProof/>
          <w:lang w:val="tr-TR" w:eastAsia="tr-TR"/>
        </w:rPr>
        <mc:AlternateContent>
          <mc:Choice Requires="wpi">
            <w:drawing>
              <wp:anchor distT="0" distB="0" distL="114300" distR="114300" simplePos="0" relativeHeight="251701248" behindDoc="0" locked="0" layoutInCell="1" allowOverlap="1">
                <wp:simplePos x="0" y="0"/>
                <wp:positionH relativeFrom="column">
                  <wp:posOffset>4933800</wp:posOffset>
                </wp:positionH>
                <wp:positionV relativeFrom="paragraph">
                  <wp:posOffset>553260</wp:posOffset>
                </wp:positionV>
                <wp:extent cx="64080" cy="93600"/>
                <wp:effectExtent l="38100" t="38100" r="50800" b="59055"/>
                <wp:wrapNone/>
                <wp:docPr id="46" name="Ink 46"/>
                <wp:cNvGraphicFramePr/>
                <a:graphic xmlns:a="http://schemas.openxmlformats.org/drawingml/2006/main">
                  <a:graphicData uri="http://schemas.microsoft.com/office/word/2010/wordprocessingInk">
                    <w14:contentPart bwMode="auto" r:id="rId38">
                      <w14:nvContentPartPr>
                        <w14:cNvContentPartPr/>
                      </w14:nvContentPartPr>
                      <w14:xfrm>
                        <a:off x="0" y="0"/>
                        <a:ext cx="64080" cy="93600"/>
                      </w14:xfrm>
                    </w14:contentPart>
                  </a:graphicData>
                </a:graphic>
              </wp:anchor>
            </w:drawing>
          </mc:Choice>
          <mc:Fallback>
            <w:pict>
              <v:shape w14:anchorId="0F3A9999" id="Ink 46" o:spid="_x0000_s1026" type="#_x0000_t75" style="position:absolute;margin-left:387.55pt;margin-top:42.6pt;width:7pt;height:9.2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">
                <v:imagedata r:id="rId39" o:title=""/>
              </v:shape>
            </w:pict>
          </mc:Fallback>
        </mc:AlternateContent>
      </w:r>
      <w:r>
        <w:rPr>
          <w:noProof/>
          <w:lang w:val="tr-TR" w:eastAsia="tr-TR"/>
        </w:rPr>
        <mc:AlternateContent>
          <mc:Choice Requires="wpi">
            <w:drawing>
              <wp:anchor distT="0" distB="0" distL="114300" distR="114300" simplePos="0" relativeHeight="251700224" behindDoc="0" locked="0" layoutInCell="1" allowOverlap="1">
                <wp:simplePos x="0" y="0"/>
                <wp:positionH relativeFrom="column">
                  <wp:posOffset>4814640</wp:posOffset>
                </wp:positionH>
                <wp:positionV relativeFrom="paragraph">
                  <wp:posOffset>549660</wp:posOffset>
                </wp:positionV>
                <wp:extent cx="80640" cy="78120"/>
                <wp:effectExtent l="57150" t="57150" r="34290" b="55245"/>
                <wp:wrapNone/>
                <wp:docPr id="45" name="Ink 45"/>
                <wp:cNvGraphicFramePr/>
                <a:graphic xmlns:a="http://schemas.openxmlformats.org/drawingml/2006/main">
                  <a:graphicData uri="http://schemas.microsoft.com/office/word/2010/wordprocessingInk">
                    <w14:contentPart bwMode="auto" r:id="rId40">
                      <w14:nvContentPartPr>
                        <w14:cNvContentPartPr/>
                      </w14:nvContentPartPr>
                      <w14:xfrm>
                        <a:off x="0" y="0"/>
                        <a:ext cx="80640" cy="78120"/>
                      </w14:xfrm>
                    </w14:contentPart>
                  </a:graphicData>
                </a:graphic>
              </wp:anchor>
            </w:drawing>
          </mc:Choice>
          <mc:Fallback>
            <w:pict>
              <v:shape w14:anchorId="46060FA9" id="Ink 45" o:spid="_x0000_s1026" type="#_x0000_t75" style="position:absolute;margin-left:378.15pt;margin-top:42.35pt;width:8.3pt;height:8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">
                <v:imagedata r:id="rId41" o:title=""/>
              </v:shape>
            </w:pict>
          </mc:Fallback>
        </mc:AlternateContent>
      </w:r>
      <w:r>
        <w:rPr>
          <w:noProof/>
          <w:lang w:val="tr-TR" w:eastAsia="tr-TR"/>
        </w:rPr>
        <mc:AlternateContent>
          <mc:Choice Requires="wpi">
            <w:drawing>
              <wp:anchor distT="0" distB="0" distL="114300" distR="114300" simplePos="0" relativeHeight="251699200" behindDoc="0" locked="0" layoutInCell="1" allowOverlap="1">
                <wp:simplePos x="0" y="0"/>
                <wp:positionH relativeFrom="column">
                  <wp:posOffset>4678200</wp:posOffset>
                </wp:positionH>
                <wp:positionV relativeFrom="paragraph">
                  <wp:posOffset>541740</wp:posOffset>
                </wp:positionV>
                <wp:extent cx="91440" cy="198360"/>
                <wp:effectExtent l="38100" t="38100" r="60960" b="49530"/>
                <wp:wrapNone/>
                <wp:docPr id="44" name="Ink 44"/>
                <wp:cNvGraphicFramePr/>
                <a:graphic xmlns:a="http://schemas.openxmlformats.org/drawingml/2006/main">
                  <a:graphicData uri="http://schemas.microsoft.com/office/word/2010/wordprocessingInk">
                    <w14:contentPart bwMode="auto" r:id="rId42">
                      <w14:nvContentPartPr>
                        <w14:cNvContentPartPr/>
                      </w14:nvContentPartPr>
                      <w14:xfrm>
                        <a:off x="0" y="0"/>
                        <a:ext cx="91440" cy="198360"/>
                      </w14:xfrm>
                    </w14:contentPart>
                  </a:graphicData>
                </a:graphic>
              </wp:anchor>
            </w:drawing>
          </mc:Choice>
          <mc:Fallback>
            <w:pict>
              <v:shape w14:anchorId="6A118DA5" id="Ink 44" o:spid="_x0000_s1026" type="#_x0000_t75" style="position:absolute;margin-left:367.4pt;margin-top:41.7pt;width:9.05pt;height:17.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">
                <v:imagedata r:id="rId43" o:title=""/>
              </v:shape>
            </w:pict>
          </mc:Fallback>
        </mc:AlternateContent>
      </w:r>
      <w:r>
        <w:rPr>
          <w:noProof/>
          <w:lang w:val="tr-TR" w:eastAsia="tr-TR"/>
        </w:rPr>
        <mc:AlternateContent>
          <mc:Choice Requires="wpi">
            <w:drawing>
              <wp:anchor distT="0" distB="0" distL="114300" distR="114300" simplePos="0" relativeHeight="251698176" behindDoc="0" locked="0" layoutInCell="1" allowOverlap="1">
                <wp:simplePos x="0" y="0"/>
                <wp:positionH relativeFrom="column">
                  <wp:posOffset>4502160</wp:posOffset>
                </wp:positionH>
                <wp:positionV relativeFrom="paragraph">
                  <wp:posOffset>568380</wp:posOffset>
                </wp:positionV>
                <wp:extent cx="133560" cy="52920"/>
                <wp:effectExtent l="38100" t="38100" r="57150" b="61595"/>
                <wp:wrapNone/>
                <wp:docPr id="43" name="Ink 43"/>
                <wp:cNvGraphicFramePr/>
                <a:graphic xmlns:a="http://schemas.openxmlformats.org/drawingml/2006/main">
                  <a:graphicData uri="http://schemas.microsoft.com/office/word/2010/wordprocessingInk">
                    <w14:contentPart bwMode="auto" r:id="rId44">
                      <w14:nvContentPartPr>
                        <w14:cNvContentPartPr/>
                      </w14:nvContentPartPr>
                      <w14:xfrm>
                        <a:off x="0" y="0"/>
                        <a:ext cx="133560" cy="52920"/>
                      </w14:xfrm>
                    </w14:contentPart>
                  </a:graphicData>
                </a:graphic>
              </wp:anchor>
            </w:drawing>
          </mc:Choice>
          <mc:Fallback>
            <w:pict>
              <v:shape w14:anchorId="42CB6DB6" id="Ink 43" o:spid="_x0000_s1026" type="#_x0000_t75" style="position:absolute;margin-left:353.55pt;margin-top:43.8pt;width:12.4pt;height:6.0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">
                <v:imagedata r:id="rId45" o:title=""/>
              </v:shape>
            </w:pict>
          </mc:Fallback>
        </mc:AlternateContent>
      </w:r>
      <w:r>
        <w:rPr>
          <w:noProof/>
          <w:lang w:val="tr-TR" w:eastAsia="tr-TR"/>
        </w:rPr>
        <mc:AlternateContent>
          <mc:Choice Requires="wpi">
            <w:drawing>
              <wp:anchor distT="0" distB="0" distL="114300" distR="114300" simplePos="0" relativeHeight="251697152" behindDoc="0" locked="0" layoutInCell="1" allowOverlap="1">
                <wp:simplePos x="0" y="0"/>
                <wp:positionH relativeFrom="column">
                  <wp:posOffset>4381560</wp:posOffset>
                </wp:positionH>
                <wp:positionV relativeFrom="paragraph">
                  <wp:posOffset>561180</wp:posOffset>
                </wp:positionV>
                <wp:extent cx="76320" cy="66960"/>
                <wp:effectExtent l="38100" t="38100" r="38100" b="47625"/>
                <wp:wrapNone/>
                <wp:docPr id="42" name="Ink 42"/>
                <wp:cNvGraphicFramePr/>
                <a:graphic xmlns:a="http://schemas.openxmlformats.org/drawingml/2006/main">
                  <a:graphicData uri="http://schemas.microsoft.com/office/word/2010/wordprocessingInk">
                    <w14:contentPart bwMode="auto" r:id="rId46">
                      <w14:nvContentPartPr>
                        <w14:cNvContentPartPr/>
                      </w14:nvContentPartPr>
                      <w14:xfrm>
                        <a:off x="0" y="0"/>
                        <a:ext cx="76320" cy="66960"/>
                      </w14:xfrm>
                    </w14:contentPart>
                  </a:graphicData>
                </a:graphic>
              </wp:anchor>
            </w:drawing>
          </mc:Choice>
          <mc:Fallback>
            <w:pict>
              <v:shape w14:anchorId="735B07CA" id="Ink 42" o:spid="_x0000_s1026" type="#_x0000_t75" style="position:absolute;margin-left:344.05pt;margin-top:43.25pt;width:7.9pt;height:7.1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">
                <v:imagedata r:id="rId47" o:title=""/>
              </v:shape>
            </w:pict>
          </mc:Fallback>
        </mc:AlternateContent>
      </w:r>
      <w:r>
        <w:rPr>
          <w:noProof/>
          <w:lang w:val="tr-TR" w:eastAsia="tr-TR"/>
        </w:rPr>
        <mc:AlternateContent>
          <mc:Choice Requires="wpi">
            <w:drawing>
              <wp:anchor distT="0" distB="0" distL="114300" distR="114300" simplePos="0" relativeHeight="251696128" behindDoc="0" locked="0" layoutInCell="1" allowOverlap="1">
                <wp:simplePos x="0" y="0"/>
                <wp:positionH relativeFrom="column">
                  <wp:posOffset>4246560</wp:posOffset>
                </wp:positionH>
                <wp:positionV relativeFrom="paragraph">
                  <wp:posOffset>531660</wp:posOffset>
                </wp:positionV>
                <wp:extent cx="97200" cy="84240"/>
                <wp:effectExtent l="38100" t="57150" r="55245" b="49530"/>
                <wp:wrapNone/>
                <wp:docPr id="41" name="Ink 41"/>
                <wp:cNvGraphicFramePr/>
                <a:graphic xmlns:a="http://schemas.openxmlformats.org/drawingml/2006/main">
                  <a:graphicData uri="http://schemas.microsoft.com/office/word/2010/wordprocessingInk">
                    <w14:contentPart bwMode="auto" r:id="rId48">
                      <w14:nvContentPartPr>
                        <w14:cNvContentPartPr/>
                      </w14:nvContentPartPr>
                      <w14:xfrm>
                        <a:off x="0" y="0"/>
                        <a:ext cx="97200" cy="84240"/>
                      </w14:xfrm>
                    </w14:contentPart>
                  </a:graphicData>
                </a:graphic>
              </wp:anchor>
            </w:drawing>
          </mc:Choice>
          <mc:Fallback>
            <w:pict>
              <v:shape w14:anchorId="6EE000EC" id="Ink 41" o:spid="_x0000_s1026" type="#_x0000_t75" style="position:absolute;margin-left:333.4pt;margin-top:40.9pt;width:9.5pt;height:8.5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">
                <v:imagedata r:id="rId49" o:title=""/>
              </v:shape>
            </w:pict>
          </mc:Fallback>
        </mc:AlternateContent>
      </w:r>
      <w:r>
        <w:rPr>
          <w:noProof/>
          <w:lang w:val="tr-TR" w:eastAsia="tr-TR"/>
        </w:rPr>
        <mc:AlternateContent>
          <mc:Choice Requires="wpi">
            <w:drawing>
              <wp:anchor distT="0" distB="0" distL="114300" distR="114300" simplePos="0" relativeHeight="251695104" behindDoc="0" locked="0" layoutInCell="1" allowOverlap="1">
                <wp:simplePos x="0" y="0"/>
                <wp:positionH relativeFrom="column">
                  <wp:posOffset>4064040</wp:posOffset>
                </wp:positionH>
                <wp:positionV relativeFrom="paragraph">
                  <wp:posOffset>582780</wp:posOffset>
                </wp:positionV>
                <wp:extent cx="32040" cy="360"/>
                <wp:effectExtent l="38100" t="57150" r="63500" b="57150"/>
                <wp:wrapNone/>
                <wp:docPr id="40" name="Ink 40"/>
                <wp:cNvGraphicFramePr/>
                <a:graphic xmlns:a="http://schemas.openxmlformats.org/drawingml/2006/main">
                  <a:graphicData uri="http://schemas.microsoft.com/office/word/2010/wordprocessingInk">
                    <w14:contentPart bwMode="auto" r:id="rId50">
                      <w14:nvContentPartPr>
                        <w14:cNvContentPartPr/>
                      </w14:nvContentPartPr>
                      <w14:xfrm>
                        <a:off x="0" y="0"/>
                        <a:ext cx="32040" cy="360"/>
                      </w14:xfrm>
                    </w14:contentPart>
                  </a:graphicData>
                </a:graphic>
              </wp:anchor>
            </w:drawing>
          </mc:Choice>
          <mc:Fallback>
            <w:pict>
              <v:shape w14:anchorId="44CDFE1E" id="Ink 40" o:spid="_x0000_s1026" type="#_x0000_t75" style="position:absolute;margin-left:319.05pt;margin-top:44.95pt;width:4.4pt;height:1.9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">
                <v:imagedata r:id="rId51" o:title=""/>
              </v:shape>
            </w:pict>
          </mc:Fallback>
        </mc:AlternateContent>
      </w:r>
      <w:r>
        <w:rPr>
          <w:noProof/>
          <w:lang w:val="tr-TR" w:eastAsia="tr-TR"/>
        </w:rPr>
        <mc:AlternateContent>
          <mc:Choice Requires="wpi">
            <w:drawing>
              <wp:anchor distT="0" distB="0" distL="114300" distR="114300" simplePos="0" relativeHeight="251694080" behindDoc="0" locked="0" layoutInCell="1" allowOverlap="1">
                <wp:simplePos x="0" y="0"/>
                <wp:positionH relativeFrom="column">
                  <wp:posOffset>3892680</wp:posOffset>
                </wp:positionH>
                <wp:positionV relativeFrom="paragraph">
                  <wp:posOffset>530940</wp:posOffset>
                </wp:positionV>
                <wp:extent cx="64440" cy="90360"/>
                <wp:effectExtent l="38100" t="38100" r="50165" b="62230"/>
                <wp:wrapNone/>
                <wp:docPr id="39" name="Ink 39"/>
                <wp:cNvGraphicFramePr/>
                <a:graphic xmlns:a="http://schemas.openxmlformats.org/drawingml/2006/main">
                  <a:graphicData uri="http://schemas.microsoft.com/office/word/2010/wordprocessingInk">
                    <w14:contentPart bwMode="auto" r:id="rId52">
                      <w14:nvContentPartPr>
                        <w14:cNvContentPartPr/>
                      </w14:nvContentPartPr>
                      <w14:xfrm>
                        <a:off x="0" y="0"/>
                        <a:ext cx="64440" cy="90360"/>
                      </w14:xfrm>
                    </w14:contentPart>
                  </a:graphicData>
                </a:graphic>
              </wp:anchor>
            </w:drawing>
          </mc:Choice>
          <mc:Fallback>
            <w:pict>
              <v:shape w14:anchorId="055000B7" id="Ink 39" o:spid="_x0000_s1026" type="#_x0000_t75" style="position:absolute;margin-left:305.55pt;margin-top:40.85pt;width:6.95pt;height:9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">
                <v:imagedata r:id="rId53" o:title=""/>
              </v:shape>
            </w:pict>
          </mc:Fallback>
        </mc:AlternateContent>
      </w:r>
      <w:r>
        <w:rPr>
          <w:noProof/>
          <w:lang w:val="tr-TR" w:eastAsia="tr-TR"/>
        </w:rPr>
        <mc:AlternateContent>
          <mc:Choice Requires="wpi">
            <w:drawing>
              <wp:anchor distT="0" distB="0" distL="114300" distR="114300" simplePos="0" relativeHeight="251693056" behindDoc="0" locked="0" layoutInCell="1" allowOverlap="1">
                <wp:simplePos x="0" y="0"/>
                <wp:positionH relativeFrom="column">
                  <wp:posOffset>3790800</wp:posOffset>
                </wp:positionH>
                <wp:positionV relativeFrom="paragraph">
                  <wp:posOffset>532020</wp:posOffset>
                </wp:positionV>
                <wp:extent cx="82080" cy="127440"/>
                <wp:effectExtent l="57150" t="57150" r="51435" b="44450"/>
                <wp:wrapNone/>
                <wp:docPr id="38" name="Ink 38"/>
                <wp:cNvGraphicFramePr/>
                <a:graphic xmlns:a="http://schemas.openxmlformats.org/drawingml/2006/main">
                  <a:graphicData uri="http://schemas.microsoft.com/office/word/2010/wordprocessingInk">
                    <w14:contentPart bwMode="auto" r:id="rId54">
                      <w14:nvContentPartPr>
                        <w14:cNvContentPartPr/>
                      </w14:nvContentPartPr>
                      <w14:xfrm>
                        <a:off x="0" y="0"/>
                        <a:ext cx="82080" cy="127440"/>
                      </w14:xfrm>
                    </w14:contentPart>
                  </a:graphicData>
                </a:graphic>
              </wp:anchor>
            </w:drawing>
          </mc:Choice>
          <mc:Fallback>
            <w:pict>
              <v:shape w14:anchorId="28372201" id="Ink 38" o:spid="_x0000_s1026" type="#_x0000_t75" style="position:absolute;margin-left:297.55pt;margin-top:40.95pt;width:8.35pt;height:11.9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">
                <v:imagedata r:id="rId55" o:title=""/>
              </v:shape>
            </w:pict>
          </mc:Fallback>
        </mc:AlternateContent>
      </w:r>
      <w:r>
        <w:rPr>
          <w:noProof/>
          <w:lang w:val="tr-TR" w:eastAsia="tr-TR"/>
        </w:rPr>
        <mc:AlternateContent>
          <mc:Choice Requires="wpi">
            <w:drawing>
              <wp:anchor distT="0" distB="0" distL="114300" distR="114300" simplePos="0" relativeHeight="251692032" behindDoc="0" locked="0" layoutInCell="1" allowOverlap="1">
                <wp:simplePos x="0" y="0"/>
                <wp:positionH relativeFrom="column">
                  <wp:posOffset>3701880</wp:posOffset>
                </wp:positionH>
                <wp:positionV relativeFrom="paragraph">
                  <wp:posOffset>560820</wp:posOffset>
                </wp:positionV>
                <wp:extent cx="38520" cy="86040"/>
                <wp:effectExtent l="38100" t="57150" r="38100" b="47625"/>
                <wp:wrapNone/>
                <wp:docPr id="37" name="Ink 37"/>
                <wp:cNvGraphicFramePr/>
                <a:graphic xmlns:a="http://schemas.openxmlformats.org/drawingml/2006/main">
                  <a:graphicData uri="http://schemas.microsoft.com/office/word/2010/wordprocessingInk">
                    <w14:contentPart bwMode="auto" r:id="rId56">
                      <w14:nvContentPartPr>
                        <w14:cNvContentPartPr/>
                      </w14:nvContentPartPr>
                      <w14:xfrm>
                        <a:off x="0" y="0"/>
                        <a:ext cx="38520" cy="86040"/>
                      </w14:xfrm>
                    </w14:contentPart>
                  </a:graphicData>
                </a:graphic>
              </wp:anchor>
            </w:drawing>
          </mc:Choice>
          <mc:Fallback>
            <w:pict>
              <v:shape w14:anchorId="6F416E2C" id="Ink 37" o:spid="_x0000_s1026" type="#_x0000_t75" style="position:absolute;margin-left:290.55pt;margin-top:43.2pt;width:4.95pt;height:8.6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">
                <v:imagedata r:id="rId57" o:title=""/>
              </v:shape>
            </w:pict>
          </mc:Fallback>
        </mc:AlternateContent>
      </w:r>
      <w:r>
        <w:rPr>
          <w:noProof/>
          <w:lang w:val="tr-TR" w:eastAsia="tr-TR"/>
        </w:rPr>
        <mc:AlternateContent>
          <mc:Choice Requires="wpi">
            <w:drawing>
              <wp:anchor distT="0" distB="0" distL="114300" distR="114300" simplePos="0" relativeHeight="251691008" behindDoc="0" locked="0" layoutInCell="1" allowOverlap="1">
                <wp:simplePos x="0" y="0"/>
                <wp:positionH relativeFrom="column">
                  <wp:posOffset>3568680</wp:posOffset>
                </wp:positionH>
                <wp:positionV relativeFrom="paragraph">
                  <wp:posOffset>562980</wp:posOffset>
                </wp:positionV>
                <wp:extent cx="65880" cy="96480"/>
                <wp:effectExtent l="38100" t="38100" r="48895" b="56515"/>
                <wp:wrapNone/>
                <wp:docPr id="36" name="Ink 36"/>
                <wp:cNvGraphicFramePr/>
                <a:graphic xmlns:a="http://schemas.openxmlformats.org/drawingml/2006/main">
                  <a:graphicData uri="http://schemas.microsoft.com/office/word/2010/wordprocessingInk">
                    <w14:contentPart bwMode="auto" r:id="rId58">
                      <w14:nvContentPartPr>
                        <w14:cNvContentPartPr/>
                      </w14:nvContentPartPr>
                      <w14:xfrm>
                        <a:off x="0" y="0"/>
                        <a:ext cx="65880" cy="96480"/>
                      </w14:xfrm>
                    </w14:contentPart>
                  </a:graphicData>
                </a:graphic>
              </wp:anchor>
            </w:drawing>
          </mc:Choice>
          <mc:Fallback>
            <w:pict>
              <v:shape w14:anchorId="1744D958" id="Ink 36" o:spid="_x0000_s1026" type="#_x0000_t75" style="position:absolute;margin-left:280.05pt;margin-top:43.4pt;width:7.15pt;height:9.5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">
                <v:imagedata r:id="rId59" o:title=""/>
              </v:shape>
            </w:pict>
          </mc:Fallback>
        </mc:AlternateContent>
      </w:r>
      <w:r>
        <w:rPr>
          <w:noProof/>
          <w:lang w:val="tr-TR" w:eastAsia="tr-TR"/>
        </w:rPr>
        <mc:AlternateContent>
          <mc:Choice Requires="wpi">
            <w:drawing>
              <wp:anchor distT="0" distB="0" distL="114300" distR="114300" simplePos="0" relativeHeight="251689984" behindDoc="0" locked="0" layoutInCell="1" allowOverlap="1">
                <wp:simplePos x="0" y="0"/>
                <wp:positionH relativeFrom="column">
                  <wp:posOffset>3467160</wp:posOffset>
                </wp:positionH>
                <wp:positionV relativeFrom="paragraph">
                  <wp:posOffset>578460</wp:posOffset>
                </wp:positionV>
                <wp:extent cx="76320" cy="87480"/>
                <wp:effectExtent l="57150" t="57150" r="38100" b="46355"/>
                <wp:wrapNone/>
                <wp:docPr id="35" name="Ink 35"/>
                <wp:cNvGraphicFramePr/>
                <a:graphic xmlns:a="http://schemas.openxmlformats.org/drawingml/2006/main">
                  <a:graphicData uri="http://schemas.microsoft.com/office/word/2010/wordprocessingInk">
                    <w14:contentPart bwMode="auto" r:id="rId60">
                      <w14:nvContentPartPr>
                        <w14:cNvContentPartPr/>
                      </w14:nvContentPartPr>
                      <w14:xfrm>
                        <a:off x="0" y="0"/>
                        <a:ext cx="76320" cy="87480"/>
                      </w14:xfrm>
                    </w14:contentPart>
                  </a:graphicData>
                </a:graphic>
              </wp:anchor>
            </w:drawing>
          </mc:Choice>
          <mc:Fallback>
            <w:pict>
              <v:shape w14:anchorId="3D48DCAE" id="Ink 35" o:spid="_x0000_s1026" type="#_x0000_t75" style="position:absolute;margin-left:272.05pt;margin-top:44.6pt;width:7.9pt;height:8.8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">
                <v:imagedata r:id="rId61" o:title=""/>
              </v:shape>
            </w:pict>
          </mc:Fallback>
        </mc:AlternateContent>
      </w:r>
      <w:r>
        <w:rPr>
          <w:noProof/>
          <w:lang w:val="tr-TR" w:eastAsia="tr-TR"/>
        </w:rPr>
        <mc:AlternateContent>
          <mc:Choice Requires="wpi">
            <w:drawing>
              <wp:anchor distT="0" distB="0" distL="114300" distR="114300" simplePos="0" relativeHeight="251688960" behindDoc="0" locked="0" layoutInCell="1" allowOverlap="1">
                <wp:simplePos x="0" y="0"/>
                <wp:positionH relativeFrom="column">
                  <wp:posOffset>3327480</wp:posOffset>
                </wp:positionH>
                <wp:positionV relativeFrom="paragraph">
                  <wp:posOffset>537780</wp:posOffset>
                </wp:positionV>
                <wp:extent cx="95400" cy="128160"/>
                <wp:effectExtent l="38100" t="38100" r="57150" b="62865"/>
                <wp:wrapNone/>
                <wp:docPr id="34" name="Ink 34"/>
                <wp:cNvGraphicFramePr/>
                <a:graphic xmlns:a="http://schemas.openxmlformats.org/drawingml/2006/main">
                  <a:graphicData uri="http://schemas.microsoft.com/office/word/2010/wordprocessingInk">
                    <w14:contentPart bwMode="auto" r:id="rId62">
                      <w14:nvContentPartPr>
                        <w14:cNvContentPartPr/>
                      </w14:nvContentPartPr>
                      <w14:xfrm>
                        <a:off x="0" y="0"/>
                        <a:ext cx="95400" cy="128160"/>
                      </w14:xfrm>
                    </w14:contentPart>
                  </a:graphicData>
                </a:graphic>
              </wp:anchor>
            </w:drawing>
          </mc:Choice>
          <mc:Fallback>
            <w:pict>
              <v:shape w14:anchorId="037DDF74" id="Ink 34" o:spid="_x0000_s1026" type="#_x0000_t75" style="position:absolute;margin-left:261.05pt;margin-top:41.4pt;width:9.4pt;height:12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">
                <v:imagedata r:id="rId63" o:title=""/>
              </v:shape>
            </w:pict>
          </mc:Fallback>
        </mc:AlternateContent>
      </w:r>
      <w:r>
        <w:rPr>
          <w:noProof/>
          <w:lang w:val="tr-TR" w:eastAsia="tr-TR"/>
        </w:rPr>
        <mc:AlternateContent>
          <mc:Choice Requires="wpi">
            <w:drawing>
              <wp:anchor distT="0" distB="0" distL="114300" distR="114300" simplePos="0" relativeHeight="251687936" behindDoc="0" locked="0" layoutInCell="1" allowOverlap="1">
                <wp:simplePos x="0" y="0"/>
                <wp:positionH relativeFrom="column">
                  <wp:posOffset>3219480</wp:posOffset>
                </wp:positionH>
                <wp:positionV relativeFrom="paragraph">
                  <wp:posOffset>519420</wp:posOffset>
                </wp:positionV>
                <wp:extent cx="51120" cy="125280"/>
                <wp:effectExtent l="19050" t="57150" r="63500" b="46355"/>
                <wp:wrapNone/>
                <wp:docPr id="33" name="Ink 33"/>
                <wp:cNvGraphicFramePr/>
                <a:graphic xmlns:a="http://schemas.openxmlformats.org/drawingml/2006/main">
                  <a:graphicData uri="http://schemas.microsoft.com/office/word/2010/wordprocessingInk">
                    <w14:contentPart bwMode="auto" r:id="rId64">
                      <w14:nvContentPartPr>
                        <w14:cNvContentPartPr/>
                      </w14:nvContentPartPr>
                      <w14:xfrm>
                        <a:off x="0" y="0"/>
                        <a:ext cx="51120" cy="125280"/>
                      </w14:xfrm>
                    </w14:contentPart>
                  </a:graphicData>
                </a:graphic>
              </wp:anchor>
            </w:drawing>
          </mc:Choice>
          <mc:Fallback>
            <w:pict>
              <v:shape w14:anchorId="30AB779A" id="Ink 33" o:spid="_x0000_s1026" type="#_x0000_t75" style="position:absolute;margin-left:252.55pt;margin-top:39.95pt;width:5.95pt;height:11.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">
                <v:imagedata r:id="rId65" o:title=""/>
              </v:shape>
            </w:pict>
          </mc:Fallback>
        </mc:AlternateContent>
      </w:r>
      <w:r>
        <w:rPr>
          <w:noProof/>
          <w:lang w:val="tr-TR" w:eastAsia="tr-TR"/>
        </w:rPr>
        <mc:AlternateContent>
          <mc:Choice Requires="wpi">
            <w:drawing>
              <wp:anchor distT="0" distB="0" distL="114300" distR="114300" simplePos="0" relativeHeight="251686912" behindDoc="0" locked="0" layoutInCell="1" allowOverlap="1">
                <wp:simplePos x="0" y="0"/>
                <wp:positionH relativeFrom="column">
                  <wp:posOffset>1685160</wp:posOffset>
                </wp:positionH>
                <wp:positionV relativeFrom="paragraph">
                  <wp:posOffset>436980</wp:posOffset>
                </wp:positionV>
                <wp:extent cx="88560" cy="230040"/>
                <wp:effectExtent l="38100" t="57150" r="45085" b="55880"/>
                <wp:wrapNone/>
                <wp:docPr id="32" name="Ink 32"/>
                <wp:cNvGraphicFramePr/>
                <a:graphic xmlns:a="http://schemas.openxmlformats.org/drawingml/2006/main">
                  <a:graphicData uri="http://schemas.microsoft.com/office/word/2010/wordprocessingInk">
                    <w14:contentPart bwMode="auto" r:id="rId66">
                      <w14:nvContentPartPr>
                        <w14:cNvContentPartPr/>
                      </w14:nvContentPartPr>
                      <w14:xfrm>
                        <a:off x="0" y="0"/>
                        <a:ext cx="88560" cy="230040"/>
                      </w14:xfrm>
                    </w14:contentPart>
                  </a:graphicData>
                </a:graphic>
              </wp:anchor>
            </w:drawing>
          </mc:Choice>
          <mc:Fallback>
            <w:pict>
              <v:shape w14:anchorId="2D836CE0" id="Ink 32" o:spid="_x0000_s1026" type="#_x0000_t75" style="position:absolute;margin-left:131.75pt;margin-top:33.45pt;width:8.85pt;height:20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">
                <v:imagedata r:id="rId67" o:title=""/>
              </v:shape>
            </w:pict>
          </mc:Fallback>
        </mc:AlternateContent>
      </w:r>
      <w:r>
        <w:rPr>
          <w:noProof/>
          <w:lang w:val="tr-TR" w:eastAsia="tr-TR"/>
        </w:rPr>
        <mc:AlternateContent>
          <mc:Choice Requires="wpi">
            <w:drawing>
              <wp:anchor distT="0" distB="0" distL="114300" distR="114300" simplePos="0" relativeHeight="251685888" behindDoc="0" locked="0" layoutInCell="1" allowOverlap="1">
                <wp:simplePos x="0" y="0"/>
                <wp:positionH relativeFrom="column">
                  <wp:posOffset>1496160</wp:posOffset>
                </wp:positionH>
                <wp:positionV relativeFrom="paragraph">
                  <wp:posOffset>534180</wp:posOffset>
                </wp:positionV>
                <wp:extent cx="123480" cy="93600"/>
                <wp:effectExtent l="57150" t="38100" r="48260" b="59055"/>
                <wp:wrapNone/>
                <wp:docPr id="31" name="Ink 31"/>
                <wp:cNvGraphicFramePr/>
                <a:graphic xmlns:a="http://schemas.openxmlformats.org/drawingml/2006/main">
                  <a:graphicData uri="http://schemas.microsoft.com/office/word/2010/wordprocessingInk">
                    <w14:contentPart bwMode="auto" r:id="rId68">
                      <w14:nvContentPartPr>
                        <w14:cNvContentPartPr/>
                      </w14:nvContentPartPr>
                      <w14:xfrm>
                        <a:off x="0" y="0"/>
                        <a:ext cx="123480" cy="93600"/>
                      </w14:xfrm>
                    </w14:contentPart>
                  </a:graphicData>
                </a:graphic>
              </wp:anchor>
            </w:drawing>
          </mc:Choice>
          <mc:Fallback>
            <w:pict>
              <v:shape w14:anchorId="2BA9561F" id="Ink 31" o:spid="_x0000_s1026" type="#_x0000_t75" style="position:absolute;margin-left:116.85pt;margin-top:41.1pt;width:11.6pt;height:9.2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">
                <v:imagedata r:id="rId69" o:title=""/>
              </v:shape>
            </w:pict>
          </mc:Fallback>
        </mc:AlternateContent>
      </w:r>
      <w:r>
        <w:rPr>
          <w:noProof/>
          <w:lang w:val="tr-TR" w:eastAsia="tr-TR"/>
        </w:rPr>
        <mc:AlternateContent>
          <mc:Choice Requires="wpi">
            <w:drawing>
              <wp:anchor distT="0" distB="0" distL="114300" distR="114300" simplePos="0" relativeHeight="251684864" behindDoc="0" locked="0" layoutInCell="1" allowOverlap="1">
                <wp:simplePos x="0" y="0"/>
                <wp:positionH relativeFrom="column">
                  <wp:posOffset>1327320</wp:posOffset>
                </wp:positionH>
                <wp:positionV relativeFrom="paragraph">
                  <wp:posOffset>512940</wp:posOffset>
                </wp:positionV>
                <wp:extent cx="127080" cy="102240"/>
                <wp:effectExtent l="38100" t="38100" r="63500" b="50165"/>
                <wp:wrapNone/>
                <wp:docPr id="30" name="Ink 30"/>
                <wp:cNvGraphicFramePr/>
                <a:graphic xmlns:a="http://schemas.openxmlformats.org/drawingml/2006/main">
                  <a:graphicData uri="http://schemas.microsoft.com/office/word/2010/wordprocessingInk">
                    <w14:contentPart bwMode="auto" r:id="rId70">
                      <w14:nvContentPartPr>
                        <w14:cNvContentPartPr/>
                      </w14:nvContentPartPr>
                      <w14:xfrm>
                        <a:off x="0" y="0"/>
                        <a:ext cx="127080" cy="102240"/>
                      </w14:xfrm>
                    </w14:contentPart>
                  </a:graphicData>
                </a:graphic>
              </wp:anchor>
            </w:drawing>
          </mc:Choice>
          <mc:Fallback>
            <w:pict>
              <v:shape w14:anchorId="63665DEA" id="Ink 30" o:spid="_x0000_s1026" type="#_x0000_t75" style="position:absolute;margin-left:103.55pt;margin-top:39.45pt;width:11.9pt;height:9.9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">
                <v:imagedata r:id="rId71" o:title=""/>
              </v:shape>
            </w:pict>
          </mc:Fallback>
        </mc:AlternateContent>
      </w:r>
      <w:r>
        <w:rPr>
          <w:noProof/>
          <w:lang w:val="tr-TR" w:eastAsia="tr-TR"/>
        </w:rPr>
        <mc:AlternateContent>
          <mc:Choice Requires="wpi">
            <w:drawing>
              <wp:anchor distT="0" distB="0" distL="114300" distR="114300" simplePos="0" relativeHeight="251683840" behindDoc="0" locked="0" layoutInCell="1" allowOverlap="1">
                <wp:simplePos x="0" y="0"/>
                <wp:positionH relativeFrom="column">
                  <wp:posOffset>1212840</wp:posOffset>
                </wp:positionH>
                <wp:positionV relativeFrom="paragraph">
                  <wp:posOffset>498540</wp:posOffset>
                </wp:positionV>
                <wp:extent cx="72360" cy="122760"/>
                <wp:effectExtent l="57150" t="57150" r="23495" b="48895"/>
                <wp:wrapNone/>
                <wp:docPr id="29" name="Ink 29"/>
                <wp:cNvGraphicFramePr/>
                <a:graphic xmlns:a="http://schemas.openxmlformats.org/drawingml/2006/main">
                  <a:graphicData uri="http://schemas.microsoft.com/office/word/2010/wordprocessingInk">
                    <w14:contentPart bwMode="auto" r:id="rId72">
                      <w14:nvContentPartPr>
                        <w14:cNvContentPartPr/>
                      </w14:nvContentPartPr>
                      <w14:xfrm>
                        <a:off x="0" y="0"/>
                        <a:ext cx="72360" cy="122760"/>
                      </w14:xfrm>
                    </w14:contentPart>
                  </a:graphicData>
                </a:graphic>
              </wp:anchor>
            </w:drawing>
          </mc:Choice>
          <mc:Fallback>
            <w:pict>
              <v:shape w14:anchorId="6DBA52CE" id="Ink 29" o:spid="_x0000_s1026" type="#_x0000_t75" style="position:absolute;margin-left:94.55pt;margin-top:38.3pt;width:7.65pt;height:11.5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">
                <v:imagedata r:id="rId73" o:title=""/>
              </v:shape>
            </w:pict>
          </mc:Fallback>
        </mc:AlternateContent>
      </w:r>
      <w:r>
        <w:rPr>
          <w:noProof/>
          <w:lang w:val="tr-TR" w:eastAsia="tr-TR"/>
        </w:rPr>
        <mc:AlternateContent>
          <mc:Choice Requires="wpi">
            <w:drawing>
              <wp:anchor distT="0" distB="0" distL="114300" distR="114300" simplePos="0" relativeHeight="251682816" behindDoc="0" locked="0" layoutInCell="1" allowOverlap="1">
                <wp:simplePos x="0" y="0"/>
                <wp:positionH relativeFrom="column">
                  <wp:posOffset>1085760</wp:posOffset>
                </wp:positionH>
                <wp:positionV relativeFrom="paragraph">
                  <wp:posOffset>487740</wp:posOffset>
                </wp:positionV>
                <wp:extent cx="121680" cy="324000"/>
                <wp:effectExtent l="57150" t="38100" r="50165" b="57150"/>
                <wp:wrapNone/>
                <wp:docPr id="28" name="Ink 28"/>
                <wp:cNvGraphicFramePr/>
                <a:graphic xmlns:a="http://schemas.openxmlformats.org/drawingml/2006/main">
                  <a:graphicData uri="http://schemas.microsoft.com/office/word/2010/wordprocessingInk">
                    <w14:contentPart bwMode="auto" r:id="rId74">
                      <w14:nvContentPartPr>
                        <w14:cNvContentPartPr/>
                      </w14:nvContentPartPr>
                      <w14:xfrm>
                        <a:off x="0" y="0"/>
                        <a:ext cx="121680" cy="324000"/>
                      </w14:xfrm>
                    </w14:contentPart>
                  </a:graphicData>
                </a:graphic>
              </wp:anchor>
            </w:drawing>
          </mc:Choice>
          <mc:Fallback>
            <w:pict>
              <v:shape w14:anchorId="5DA24078" id="Ink 28" o:spid="_x0000_s1026" type="#_x0000_t75" style="position:absolute;margin-left:84.55pt;margin-top:37.45pt;width:11.5pt;height:27.4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">
                <v:imagedata r:id="rId75" o:title=""/>
              </v:shape>
            </w:pict>
          </mc:Fallback>
        </mc:AlternateContent>
      </w:r>
      <w:r>
        <w:rPr>
          <w:noProof/>
          <w:lang w:val="tr-TR" w:eastAsia="tr-TR"/>
        </w:rPr>
        <mc:AlternateContent>
          <mc:Choice Requires="wpi">
            <w:drawing>
              <wp:anchor distT="0" distB="0" distL="114300" distR="114300" simplePos="0" relativeHeight="251681792" behindDoc="0" locked="0" layoutInCell="1" allowOverlap="1">
                <wp:simplePos x="0" y="0"/>
                <wp:positionH relativeFrom="column">
                  <wp:posOffset>1123920</wp:posOffset>
                </wp:positionH>
                <wp:positionV relativeFrom="paragraph">
                  <wp:posOffset>690780</wp:posOffset>
                </wp:positionV>
                <wp:extent cx="12960" cy="19440"/>
                <wp:effectExtent l="38100" t="38100" r="63500" b="57150"/>
                <wp:wrapNone/>
                <wp:docPr id="27" name="Ink 27"/>
                <wp:cNvGraphicFramePr/>
                <a:graphic xmlns:a="http://schemas.openxmlformats.org/drawingml/2006/main">
                  <a:graphicData uri="http://schemas.microsoft.com/office/word/2010/wordprocessingInk">
                    <w14:contentPart bwMode="auto" r:id="rId76">
                      <w14:nvContentPartPr>
                        <w14:cNvContentPartPr/>
                      </w14:nvContentPartPr>
                      <w14:xfrm>
                        <a:off x="0" y="0"/>
                        <a:ext cx="12960" cy="19440"/>
                      </w14:xfrm>
                    </w14:contentPart>
                  </a:graphicData>
                </a:graphic>
              </wp:anchor>
            </w:drawing>
          </mc:Choice>
          <mc:Fallback>
            <w:pict>
              <v:shape w14:anchorId="63FE8DFE" id="Ink 27" o:spid="_x0000_s1026" type="#_x0000_t75" style="position:absolute;margin-left:87.55pt;margin-top:53.45pt;width:2.95pt;height:3.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">
                <v:imagedata r:id="rId77" o:title=""/>
              </v:shape>
            </w:pict>
          </mc:Fallback>
        </mc:AlternateContent>
      </w:r>
      <w:r>
        <w:rPr>
          <w:noProof/>
          <w:lang w:val="tr-TR" w:eastAsia="tr-TR"/>
        </w:rPr>
        <mc:AlternateContent>
          <mc:Choice Requires="wpi">
            <w:drawing>
              <wp:anchor distT="0" distB="0" distL="114300" distR="114300" simplePos="0" relativeHeight="251680768" behindDoc="0" locked="0" layoutInCell="1" allowOverlap="1">
                <wp:simplePos x="0" y="0"/>
                <wp:positionH relativeFrom="column">
                  <wp:posOffset>882360</wp:posOffset>
                </wp:positionH>
                <wp:positionV relativeFrom="paragraph">
                  <wp:posOffset>538140</wp:posOffset>
                </wp:positionV>
                <wp:extent cx="159480" cy="57960"/>
                <wp:effectExtent l="38100" t="38100" r="12065" b="56515"/>
                <wp:wrapNone/>
                <wp:docPr id="26" name="Ink 26"/>
                <wp:cNvGraphicFramePr/>
                <a:graphic xmlns:a="http://schemas.openxmlformats.org/drawingml/2006/main">
                  <a:graphicData uri="http://schemas.microsoft.com/office/word/2010/wordprocessingInk">
                    <w14:contentPart bwMode="auto" r:id="rId78">
                      <w14:nvContentPartPr>
                        <w14:cNvContentPartPr/>
                      </w14:nvContentPartPr>
                      <w14:xfrm>
                        <a:off x="0" y="0"/>
                        <a:ext cx="159480" cy="57960"/>
                      </w14:xfrm>
                    </w14:contentPart>
                  </a:graphicData>
                </a:graphic>
              </wp:anchor>
            </w:drawing>
          </mc:Choice>
          <mc:Fallback>
            <w:pict>
              <v:shape w14:anchorId="3C4381FA" id="Ink 26" o:spid="_x0000_s1026" type="#_x0000_t75" style="position:absolute;margin-left:68.55pt;margin-top:41.4pt;width:14.45pt;height:6.4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">
                <v:imagedata r:id="rId79" o:title=""/>
              </v:shape>
            </w:pict>
          </mc:Fallback>
        </mc:AlternateContent>
      </w:r>
      <w:r>
        <w:rPr>
          <w:noProof/>
          <w:lang w:val="tr-TR" w:eastAsia="tr-TR"/>
        </w:rPr>
        <mc:AlternateContent>
          <mc:Choice Requires="wpi">
            <w:drawing>
              <wp:anchor distT="0" distB="0" distL="114300" distR="114300" simplePos="0" relativeHeight="251679744" behindDoc="0" locked="0" layoutInCell="1" allowOverlap="1">
                <wp:simplePos x="0" y="0"/>
                <wp:positionH relativeFrom="column">
                  <wp:posOffset>761760</wp:posOffset>
                </wp:positionH>
                <wp:positionV relativeFrom="paragraph">
                  <wp:posOffset>512940</wp:posOffset>
                </wp:positionV>
                <wp:extent cx="72000" cy="89280"/>
                <wp:effectExtent l="57150" t="38100" r="42545" b="63500"/>
                <wp:wrapNone/>
                <wp:docPr id="25" name="Ink 25"/>
                <wp:cNvGraphicFramePr/>
                <a:graphic xmlns:a="http://schemas.openxmlformats.org/drawingml/2006/main">
                  <a:graphicData uri="http://schemas.microsoft.com/office/word/2010/wordprocessingInk">
                    <w14:contentPart bwMode="auto" r:id="rId80">
                      <w14:nvContentPartPr>
                        <w14:cNvContentPartPr/>
                      </w14:nvContentPartPr>
                      <w14:xfrm>
                        <a:off x="0" y="0"/>
                        <a:ext cx="72000" cy="89280"/>
                      </w14:xfrm>
                    </w14:contentPart>
                  </a:graphicData>
                </a:graphic>
              </wp:anchor>
            </w:drawing>
          </mc:Choice>
          <mc:Fallback>
            <w:pict>
              <v:shape w14:anchorId="2E9E5B6F" id="Ink 25" o:spid="_x0000_s1026" type="#_x0000_t75" style="position:absolute;margin-left:59.05pt;margin-top:39.45pt;width:7.55pt;height:8.9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">
                <v:imagedata r:id="rId81" o:title=""/>
              </v:shape>
            </w:pict>
          </mc:Fallback>
        </mc:AlternateContent>
      </w:r>
      <w:r>
        <w:rPr>
          <w:noProof/>
          <w:lang w:val="tr-TR" w:eastAsia="tr-TR"/>
        </w:rPr>
        <mc:AlternateContent>
          <mc:Choice Requires="wpi">
            <w:drawing>
              <wp:anchor distT="0" distB="0" distL="114300" distR="114300" simplePos="0" relativeHeight="251678720" behindDoc="0" locked="0" layoutInCell="1" allowOverlap="1">
                <wp:simplePos x="0" y="0"/>
                <wp:positionH relativeFrom="column">
                  <wp:posOffset>650520</wp:posOffset>
                </wp:positionH>
                <wp:positionV relativeFrom="paragraph">
                  <wp:posOffset>493860</wp:posOffset>
                </wp:positionV>
                <wp:extent cx="67320" cy="114840"/>
                <wp:effectExtent l="38100" t="57150" r="46990" b="57150"/>
                <wp:wrapNone/>
                <wp:docPr id="24" name="Ink 24"/>
                <wp:cNvGraphicFramePr/>
                <a:graphic xmlns:a="http://schemas.openxmlformats.org/drawingml/2006/main">
                  <a:graphicData uri="http://schemas.microsoft.com/office/word/2010/wordprocessingInk">
                    <w14:contentPart bwMode="auto" r:id="rId82">
                      <w14:nvContentPartPr>
                        <w14:cNvContentPartPr/>
                      </w14:nvContentPartPr>
                      <w14:xfrm>
                        <a:off x="0" y="0"/>
                        <a:ext cx="67320" cy="114840"/>
                      </w14:xfrm>
                    </w14:contentPart>
                  </a:graphicData>
                </a:graphic>
              </wp:anchor>
            </w:drawing>
          </mc:Choice>
          <mc:Fallback>
            <w:pict>
              <v:shape w14:anchorId="6F29E45E" id="Ink 24" o:spid="_x0000_s1026" type="#_x0000_t75" style="position:absolute;margin-left:50.25pt;margin-top:37.95pt;width:7.15pt;height:10.9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">
                <v:imagedata r:id="rId83" o:title=""/>
              </v:shape>
            </w:pict>
          </mc:Fallback>
        </mc:AlternateContent>
      </w:r>
      <w:r>
        <w:rPr>
          <w:noProof/>
          <w:lang w:val="tr-TR" w:eastAsia="tr-TR"/>
        </w:rPr>
        <mc:AlternateContent>
          <mc:Choice Requires="wpi">
            <w:drawing>
              <wp:anchor distT="0" distB="0" distL="114300" distR="114300" simplePos="0" relativeHeight="251677696" behindDoc="0" locked="0" layoutInCell="1" allowOverlap="1">
                <wp:simplePos x="0" y="0"/>
                <wp:positionH relativeFrom="column">
                  <wp:posOffset>4123800</wp:posOffset>
                </wp:positionH>
                <wp:positionV relativeFrom="paragraph">
                  <wp:posOffset>208380</wp:posOffset>
                </wp:positionV>
                <wp:extent cx="378720" cy="82800"/>
                <wp:effectExtent l="57150" t="57150" r="59690" b="50800"/>
                <wp:wrapNone/>
                <wp:docPr id="23" name="Ink 23"/>
                <wp:cNvGraphicFramePr/>
                <a:graphic xmlns:a="http://schemas.openxmlformats.org/drawingml/2006/main">
                  <a:graphicData uri="http://schemas.microsoft.com/office/word/2010/wordprocessingInk">
                    <w14:contentPart bwMode="auto" r:id="rId84">
                      <w14:nvContentPartPr>
                        <w14:cNvContentPartPr/>
                      </w14:nvContentPartPr>
                      <w14:xfrm>
                        <a:off x="0" y="0"/>
                        <a:ext cx="378720" cy="82800"/>
                      </w14:xfrm>
                    </w14:contentPart>
                  </a:graphicData>
                </a:graphic>
              </wp:anchor>
            </w:drawing>
          </mc:Choice>
          <mc:Fallback>
            <w:pict>
              <v:shape w14:anchorId="33C2D175" id="Ink 23" o:spid="_x0000_s1026" type="#_x0000_t75" style="position:absolute;margin-left:323.75pt;margin-top:15.45pt;width:31.7pt;height:8.4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">
                <v:imagedata r:id="rId85" o:title=""/>
              </v:shape>
            </w:pict>
          </mc:Fallback>
        </mc:AlternateContent>
      </w:r>
      <w:r>
        <w:rPr>
          <w:noProof/>
          <w:lang w:val="tr-TR" w:eastAsia="tr-TR"/>
        </w:rPr>
        <mc:AlternateContent>
          <mc:Choice Requires="wpi">
            <w:drawing>
              <wp:anchor distT="0" distB="0" distL="114300" distR="114300" simplePos="0" relativeHeight="251676672" behindDoc="0" locked="0" layoutInCell="1" allowOverlap="1">
                <wp:simplePos x="0" y="0"/>
                <wp:positionH relativeFrom="column">
                  <wp:posOffset>4451400</wp:posOffset>
                </wp:positionH>
                <wp:positionV relativeFrom="paragraph">
                  <wp:posOffset>93180</wp:posOffset>
                </wp:positionV>
                <wp:extent cx="70200" cy="39240"/>
                <wp:effectExtent l="38100" t="57150" r="63500" b="56515"/>
                <wp:wrapNone/>
                <wp:docPr id="22" name="Ink 22"/>
                <wp:cNvGraphicFramePr/>
                <a:graphic xmlns:a="http://schemas.openxmlformats.org/drawingml/2006/main">
                  <a:graphicData uri="http://schemas.microsoft.com/office/word/2010/wordprocessingInk">
                    <w14:contentPart bwMode="auto" r:id="rId86">
                      <w14:nvContentPartPr>
                        <w14:cNvContentPartPr/>
                      </w14:nvContentPartPr>
                      <w14:xfrm>
                        <a:off x="0" y="0"/>
                        <a:ext cx="70200" cy="39240"/>
                      </w14:xfrm>
                    </w14:contentPart>
                  </a:graphicData>
                </a:graphic>
              </wp:anchor>
            </w:drawing>
          </mc:Choice>
          <mc:Fallback>
            <w:pict>
              <v:shape w14:anchorId="5DDDFD8A" id="Ink 22" o:spid="_x0000_s1026" type="#_x0000_t75" style="position:absolute;margin-left:349.55pt;margin-top:6.4pt;width:7.45pt;height:5.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">
                <v:imagedata r:id="rId87" o:title=""/>
              </v:shape>
            </w:pict>
          </mc:Fallback>
        </mc:AlternateContent>
      </w:r>
      <w:r>
        <w:rPr>
          <w:noProof/>
          <w:lang w:val="tr-TR" w:eastAsia="tr-TR"/>
        </w:rPr>
        <mc:AlternateContent>
          <mc:Choice Requires="wpi">
            <w:drawing>
              <wp:anchor distT="0" distB="0" distL="114300" distR="114300" simplePos="0" relativeHeight="251675648" behindDoc="0" locked="0" layoutInCell="1" allowOverlap="1">
                <wp:simplePos x="0" y="0"/>
                <wp:positionH relativeFrom="column">
                  <wp:posOffset>4475880</wp:posOffset>
                </wp:positionH>
                <wp:positionV relativeFrom="paragraph">
                  <wp:posOffset>111900</wp:posOffset>
                </wp:positionV>
                <wp:extent cx="20160" cy="122040"/>
                <wp:effectExtent l="38100" t="57150" r="56515" b="49530"/>
                <wp:wrapNone/>
                <wp:docPr id="21" name="Ink 21"/>
                <wp:cNvGraphicFramePr/>
                <a:graphic xmlns:a="http://schemas.openxmlformats.org/drawingml/2006/main">
                  <a:graphicData uri="http://schemas.microsoft.com/office/word/2010/wordprocessingInk">
                    <w14:contentPart bwMode="auto" r:id="rId88">
                      <w14:nvContentPartPr>
                        <w14:cNvContentPartPr/>
                      </w14:nvContentPartPr>
                      <w14:xfrm>
                        <a:off x="0" y="0"/>
                        <a:ext cx="20160" cy="122040"/>
                      </w14:xfrm>
                    </w14:contentPart>
                  </a:graphicData>
                </a:graphic>
              </wp:anchor>
            </w:drawing>
          </mc:Choice>
          <mc:Fallback>
            <w:pict>
              <v:shape w14:anchorId="703C0731" id="Ink 21" o:spid="_x0000_s1026" type="#_x0000_t75" style="position:absolute;margin-left:351.55pt;margin-top:7.85pt;width:3.45pt;height:11.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">
                <v:imagedata r:id="rId89" o:title=""/>
              </v:shape>
            </w:pict>
          </mc:Fallback>
        </mc:AlternateContent>
      </w:r>
      <w:r>
        <w:rPr>
          <w:noProof/>
          <w:lang w:val="tr-TR" w:eastAsia="tr-TR"/>
        </w:rPr>
        <mc:AlternateContent>
          <mc:Choice Requires="wpi">
            <w:drawing>
              <wp:anchor distT="0" distB="0" distL="114300" distR="114300" simplePos="0" relativeHeight="251670528" behindDoc="0" locked="0" layoutInCell="1" allowOverlap="1">
                <wp:simplePos x="0" y="0"/>
                <wp:positionH relativeFrom="column">
                  <wp:posOffset>3306600</wp:posOffset>
                </wp:positionH>
                <wp:positionV relativeFrom="paragraph">
                  <wp:posOffset>237180</wp:posOffset>
                </wp:positionV>
                <wp:extent cx="72000" cy="92160"/>
                <wp:effectExtent l="57150" t="38100" r="42545" b="60325"/>
                <wp:wrapNone/>
                <wp:docPr id="16" name="Ink 16"/>
                <wp:cNvGraphicFramePr/>
                <a:graphic xmlns:a="http://schemas.openxmlformats.org/drawingml/2006/main">
                  <a:graphicData uri="http://schemas.microsoft.com/office/word/2010/wordprocessingInk">
                    <w14:contentPart bwMode="auto" r:id="rId90">
                      <w14:nvContentPartPr>
                        <w14:cNvContentPartPr/>
                      </w14:nvContentPartPr>
                      <w14:xfrm>
                        <a:off x="0" y="0"/>
                        <a:ext cx="72000" cy="92160"/>
                      </w14:xfrm>
                    </w14:contentPart>
                  </a:graphicData>
                </a:graphic>
              </wp:anchor>
            </w:drawing>
          </mc:Choice>
          <mc:Fallback>
            <w:pict>
              <v:shape w14:anchorId="155C1EAE" id="Ink 16" o:spid="_x0000_s1026" type="#_x0000_t75" style="position:absolute;margin-left:259.4pt;margin-top:17.75pt;width:7.55pt;height:9.1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">
                <v:imagedata r:id="rId91" o:title=""/>
              </v:shape>
            </w:pict>
          </mc:Fallback>
        </mc:AlternateContent>
      </w:r>
      <w:r>
        <w:rPr>
          <w:noProof/>
          <w:lang w:val="tr-TR" w:eastAsia="tr-TR"/>
        </w:rPr>
        <mc:AlternateContent>
          <mc:Choice Requires="wpi">
            <w:drawing>
              <wp:anchor distT="0" distB="0" distL="114300" distR="114300" simplePos="0" relativeHeight="251668480" behindDoc="0" locked="0" layoutInCell="1" allowOverlap="1">
                <wp:simplePos x="0" y="0"/>
                <wp:positionH relativeFrom="column">
                  <wp:posOffset>1018800</wp:posOffset>
                </wp:positionH>
                <wp:positionV relativeFrom="paragraph">
                  <wp:posOffset>17940</wp:posOffset>
                </wp:positionV>
                <wp:extent cx="1000800" cy="255240"/>
                <wp:effectExtent l="57150" t="38100" r="46990" b="50165"/>
                <wp:wrapNone/>
                <wp:docPr id="14" name="Ink 14"/>
                <wp:cNvGraphicFramePr/>
                <a:graphic xmlns:a="http://schemas.openxmlformats.org/drawingml/2006/main">
                  <a:graphicData uri="http://schemas.microsoft.com/office/word/2010/wordprocessingInk">
                    <w14:contentPart bwMode="auto" r:id="rId92">
                      <w14:nvContentPartPr>
                        <w14:cNvContentPartPr/>
                      </w14:nvContentPartPr>
                      <w14:xfrm>
                        <a:off x="0" y="0"/>
                        <a:ext cx="1000800" cy="255240"/>
                      </w14:xfrm>
                    </w14:contentPart>
                  </a:graphicData>
                </a:graphic>
              </wp:anchor>
            </w:drawing>
          </mc:Choice>
          <mc:Fallback>
            <w:pict>
              <v:shape w14:anchorId="348F9EB1" id="Ink 14" o:spid="_x0000_s1026" type="#_x0000_t75" style="position:absolute;margin-left:79.25pt;margin-top:.45pt;width:80.65pt;height:2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">
                <v:imagedata r:id="rId93" o:title=""/>
              </v:shape>
            </w:pict>
          </mc:Fallback>
        </mc:AlternateContent>
      </w:r>
      <w:r>
        <w:rPr>
          <w:noProof/>
          <w:lang w:val="tr-TR" w:eastAsia="tr-TR"/>
        </w:rPr>
        <mc:AlternateContent>
          <mc:Choice Requires="wpi">
            <w:drawing>
              <wp:anchor distT="0" distB="0" distL="114300" distR="114300" simplePos="0" relativeHeight="251667456" behindDoc="0" locked="0" layoutInCell="1" allowOverlap="1">
                <wp:simplePos x="0" y="0"/>
                <wp:positionH relativeFrom="column">
                  <wp:posOffset>1922400</wp:posOffset>
                </wp:positionH>
                <wp:positionV relativeFrom="paragraph">
                  <wp:posOffset>-22380</wp:posOffset>
                </wp:positionV>
                <wp:extent cx="141840" cy="78480"/>
                <wp:effectExtent l="38100" t="57150" r="29845" b="55245"/>
                <wp:wrapNone/>
                <wp:docPr id="13" name="Ink 13"/>
                <wp:cNvGraphicFramePr/>
                <a:graphic xmlns:a="http://schemas.openxmlformats.org/drawingml/2006/main">
                  <a:graphicData uri="http://schemas.microsoft.com/office/word/2010/wordprocessingInk">
                    <w14:contentPart bwMode="auto" r:id="rId94">
                      <w14:nvContentPartPr>
                        <w14:cNvContentPartPr/>
                      </w14:nvContentPartPr>
                      <w14:xfrm>
                        <a:off x="0" y="0"/>
                        <a:ext cx="141840" cy="78480"/>
                      </w14:xfrm>
                    </w14:contentPart>
                  </a:graphicData>
                </a:graphic>
              </wp:anchor>
            </w:drawing>
          </mc:Choice>
          <mc:Fallback>
            <w:pict>
              <v:shape w14:anchorId="2D1FEAB9" id="Ink 13" o:spid="_x0000_s1026" type="#_x0000_t75" style="position:absolute;margin-left:150.4pt;margin-top:-2.7pt;width:13.05pt;height:8.1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">
                <v:imagedata r:id="rId95" o:title=""/>
              </v:shape>
            </w:pict>
          </mc:Fallback>
        </mc:AlternateContent>
      </w:r>
      <w:r>
        <w:rPr>
          <w:noProof/>
          <w:lang w:val="tr-TR" w:eastAsia="tr-TR"/>
        </w:rPr>
        <mc:AlternateContent>
          <mc:Choice Requires="wpi">
            <w:drawing>
              <wp:anchor distT="0" distB="0" distL="114300" distR="114300" simplePos="0" relativeHeight="251663360" behindDoc="0" locked="0" layoutInCell="1" allowOverlap="1">
                <wp:simplePos x="0" y="0"/>
                <wp:positionH relativeFrom="column">
                  <wp:posOffset>444960</wp:posOffset>
                </wp:positionH>
                <wp:positionV relativeFrom="paragraph">
                  <wp:posOffset>141780</wp:posOffset>
                </wp:positionV>
                <wp:extent cx="114480" cy="137880"/>
                <wp:effectExtent l="57150" t="38100" r="19050" b="52705"/>
                <wp:wrapNone/>
                <wp:docPr id="9" name="Ink 9"/>
                <wp:cNvGraphicFramePr/>
                <a:graphic xmlns:a="http://schemas.openxmlformats.org/drawingml/2006/main">
                  <a:graphicData uri="http://schemas.microsoft.com/office/word/2010/wordprocessingInk">
                    <w14:contentPart bwMode="auto" r:id="rId96">
                      <w14:nvContentPartPr>
                        <w14:cNvContentPartPr/>
                      </w14:nvContentPartPr>
                      <w14:xfrm>
                        <a:off x="0" y="0"/>
                        <a:ext cx="114480" cy="137880"/>
                      </w14:xfrm>
                    </w14:contentPart>
                  </a:graphicData>
                </a:graphic>
              </wp:anchor>
            </w:drawing>
          </mc:Choice>
          <mc:Fallback>
            <w:pict>
              <v:shape w14:anchorId="7A324BAE" id="Ink 9" o:spid="_x0000_s1026" type="#_x0000_t75" style="position:absolute;margin-left:34.1pt;margin-top:10.2pt;width:10.9pt;height:12.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">
                <v:imagedata r:id="rId97" o:title=""/>
              </v:shape>
            </w:pict>
          </mc:Fallback>
        </mc:AlternateContent>
      </w:r>
      <w:r>
        <w:rPr>
          <w:noProof/>
          <w:lang w:val="tr-TR" w:eastAsia="tr-TR"/>
        </w:rPr>
        <mc:AlternateContent>
          <mc:Choice Requires="wpi">
            <w:drawing>
              <wp:anchor distT="0" distB="0" distL="114300" distR="114300" simplePos="0" relativeHeight="251662336" behindDoc="0" locked="0" layoutInCell="1" allowOverlap="1">
                <wp:simplePos x="0" y="0"/>
                <wp:positionH relativeFrom="column">
                  <wp:posOffset>545760</wp:posOffset>
                </wp:positionH>
                <wp:positionV relativeFrom="paragraph">
                  <wp:posOffset>206580</wp:posOffset>
                </wp:positionV>
                <wp:extent cx="496080" cy="41400"/>
                <wp:effectExtent l="0" t="57150" r="56515" b="53975"/>
                <wp:wrapNone/>
                <wp:docPr id="8" name="Ink 8"/>
                <wp:cNvGraphicFramePr/>
                <a:graphic xmlns:a="http://schemas.openxmlformats.org/drawingml/2006/main">
                  <a:graphicData uri="http://schemas.microsoft.com/office/word/2010/wordprocessingInk">
                    <w14:contentPart bwMode="auto" r:id="rId98">
                      <w14:nvContentPartPr>
                        <w14:cNvContentPartPr/>
                      </w14:nvContentPartPr>
                      <w14:xfrm>
                        <a:off x="0" y="0"/>
                        <a:ext cx="496080" cy="41400"/>
                      </w14:xfrm>
                    </w14:contentPart>
                  </a:graphicData>
                </a:graphic>
              </wp:anchor>
            </w:drawing>
          </mc:Choice>
          <mc:Fallback>
            <w:pict>
              <v:shape w14:anchorId="671026BB" id="Ink 8" o:spid="_x0000_s1026" type="#_x0000_t75" style="position:absolute;margin-left:42pt;margin-top:15.3pt;width:40.95pt;height:5.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">
                <v:imagedata r:id="rId99" o:title=""/>
              </v:shape>
            </w:pict>
          </mc:Fallback>
        </mc:AlternateContent>
      </w:r>
    </w:p>
    <w:p w:rsidR="00E342EA" w:rsidRDefault="00E342EA" w:rsidP="00E342EA">
      <w:pPr>
        <w:pStyle w:val="ListParagraph"/>
        <w:numPr>
          <w:ilvl w:val="0"/>
          <w:numId w:val="16"/>
        </w:numPr>
      </w:pPr>
      <w:r>
        <w:lastRenderedPageBreak/>
        <w:t>To avoid the runaway in a DC motor, a parallel relay can be connected to control the armature current with the cut-off excitation current. When the excitation current is cut, automatically armature current is cut-off.</w:t>
      </w:r>
    </w:p>
    <w:p w:rsidR="00E342EA" w:rsidRDefault="00BE029D" w:rsidP="00E342EA">
      <w:pPr>
        <w:pStyle w:val="ListParagraph"/>
        <w:numPr>
          <w:ilvl w:val="0"/>
          <w:numId w:val="16"/>
        </w:numPr>
      </w:pPr>
      <w:r>
        <w:t>S</w:t>
      </w:r>
    </w:p>
    <w:p w:rsidR="00BE029D" w:rsidRDefault="00BE029D" w:rsidP="00E342EA">
      <w:pPr>
        <w:pStyle w:val="ListParagraph"/>
        <w:numPr>
          <w:ilvl w:val="0"/>
          <w:numId w:val="16"/>
        </w:numPr>
      </w:pPr>
      <w:r>
        <w:t>In this situation, shunt current is cut, therefore only series winding is present. Motor continues to rotate but excitation current decreases therefore armature current and speed decreases.</w:t>
      </w:r>
    </w:p>
    <w:p w:rsidR="00BE029D" w:rsidRDefault="00BE029D" w:rsidP="00E342EA">
      <w:pPr>
        <w:pStyle w:val="ListParagraph"/>
        <w:numPr>
          <w:ilvl w:val="0"/>
          <w:numId w:val="16"/>
        </w:numPr>
      </w:pPr>
      <w:r>
        <w:rPr>
          <w:noProof/>
          <w:lang w:val="tr-TR" w:eastAsia="tr-TR"/>
        </w:rPr>
        <w:drawing>
          <wp:inline distT="0" distB="0" distL="0" distR="0">
            <wp:extent cx="3343742" cy="3734321"/>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0C88057.tmp"/>
                    <pic:cNvPicPr/>
                  </pic:nvPicPr>
                  <pic:blipFill>
                    <a:blip r:embed="rId100">
                      <a:extLst>
                        <a:ext uri="{28A0092B-C50C-407E-A947-70E740481C1C}">
                          <a14:useLocalDpi xmlns:a14="http://schemas.microsoft.com/office/drawing/2010/main" val="0"/>
                        </a:ext>
                      </a:extLst>
                    </a:blip>
                    <a:stretch>
                      <a:fillRect/>
                    </a:stretch>
                  </pic:blipFill>
                  <pic:spPr>
                    <a:xfrm>
                      <a:off x="0" y="0"/>
                      <a:ext cx="3343742" cy="3734321"/>
                    </a:xfrm>
                    <a:prstGeom prst="rect">
                      <a:avLst/>
                    </a:prstGeom>
                  </pic:spPr>
                </pic:pic>
              </a:graphicData>
            </a:graphic>
          </wp:inline>
        </w:drawing>
      </w:r>
      <w:r>
        <w:t>When we look at the speed-torque characteristic of a dc motor, it can be seen that in lower speeds a series DC motor can provide very high torques. It is reasonable to use a series dc motor in a tram.</w:t>
      </w:r>
    </w:p>
    <w:p w:rsidR="00BE029D" w:rsidRDefault="00BE029D" w:rsidP="00E342EA">
      <w:pPr>
        <w:pStyle w:val="ListParagraph"/>
        <w:numPr>
          <w:ilvl w:val="0"/>
          <w:numId w:val="16"/>
        </w:numPr>
      </w:pPr>
      <w:r>
        <w:t>Nom current = 30 A volt = 220, 220/30 = 7.33 ohm 7.33-0.5 = 6.63 ohm</w:t>
      </w:r>
    </w:p>
    <w:p w:rsidR="00BE029D" w:rsidRDefault="00BE029D" w:rsidP="00BE029D"/>
    <w:p w:rsidR="00BE029D" w:rsidRDefault="00BE029D" w:rsidP="00BE029D"/>
    <w:p w:rsidR="00BE029D" w:rsidRPr="00F77A97" w:rsidRDefault="00BE029D" w:rsidP="00BE029D"/>
    <w:p w:rsidR="001A5470" w:rsidRDefault="00B40C73">
      <w:pPr>
        <w:pStyle w:val="Heading1"/>
      </w:pPr>
      <w:r>
        <w:t>RESOURCES</w:t>
      </w:r>
    </w:p>
    <w:p w:rsidR="00B40C73" w:rsidRDefault="00BE029D" w:rsidP="00B40C73">
      <w:r>
        <w:t xml:space="preserve">FITZGERALD, A., E., KINGSLEY, C., Jr., </w:t>
      </w:r>
      <w:proofErr w:type="spellStart"/>
      <w:r>
        <w:t>Umans</w:t>
      </w:r>
      <w:proofErr w:type="spellEnd"/>
      <w:r>
        <w:t>, S., D., Electric Machinery, 6</w:t>
      </w:r>
      <w:r w:rsidRPr="00BE029D">
        <w:rPr>
          <w:vertAlign w:val="superscript"/>
        </w:rPr>
        <w:t>th</w:t>
      </w:r>
      <w:r>
        <w:t xml:space="preserve"> edition, </w:t>
      </w:r>
      <w:proofErr w:type="spellStart"/>
      <w:r>
        <w:t>Mc-Graw</w:t>
      </w:r>
      <w:proofErr w:type="spellEnd"/>
      <w:r>
        <w:t xml:space="preserve"> Hill, Pg. 360-363</w:t>
      </w:r>
    </w:p>
    <w:p w:rsidR="00BE029D" w:rsidRPr="00B40C73" w:rsidRDefault="00BE029D" w:rsidP="00B40C73">
      <w:proofErr w:type="spellStart"/>
      <w:r>
        <w:t>Levent</w:t>
      </w:r>
      <w:proofErr w:type="spellEnd"/>
      <w:r>
        <w:t xml:space="preserve"> </w:t>
      </w:r>
      <w:proofErr w:type="spellStart"/>
      <w:r>
        <w:t>Ovacık</w:t>
      </w:r>
      <w:proofErr w:type="spellEnd"/>
      <w:r>
        <w:t xml:space="preserve"> Lecture Notes</w:t>
      </w:r>
      <w:bookmarkStart w:id="0" w:name="_GoBack"/>
      <w:bookmarkEnd w:id="0"/>
    </w:p>
    <w:sectPr w:rsidR="00BE029D" w:rsidRPr="00B40C7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D40610C"/>
    <w:multiLevelType w:val="hybridMultilevel"/>
    <w:tmpl w:val="2912FA98"/>
    <w:lvl w:ilvl="0" w:tplc="985EF6EA">
      <w:start w:val="2"/>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2FFD32FB"/>
    <w:multiLevelType w:val="hybridMultilevel"/>
    <w:tmpl w:val="A9EA2278"/>
    <w:lvl w:ilvl="0" w:tplc="3742587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488601FE"/>
    <w:multiLevelType w:val="hybridMultilevel"/>
    <w:tmpl w:val="F7EE30A2"/>
    <w:lvl w:ilvl="0" w:tplc="2DA0C9BE">
      <w:start w:val="4"/>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56891BC0"/>
    <w:multiLevelType w:val="hybridMultilevel"/>
    <w:tmpl w:val="49BC0002"/>
    <w:lvl w:ilvl="0" w:tplc="8B54B4F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2"/>
  </w:num>
  <w:num w:numId="14">
    <w:abstractNumId w:val="1"/>
  </w:num>
  <w:num w:numId="15">
    <w:abstractNumId w:val="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C8B"/>
    <w:rsid w:val="0005007E"/>
    <w:rsid w:val="00071D38"/>
    <w:rsid w:val="000916FA"/>
    <w:rsid w:val="001A5470"/>
    <w:rsid w:val="002B3EF6"/>
    <w:rsid w:val="004E6CD1"/>
    <w:rsid w:val="0050099A"/>
    <w:rsid w:val="007F0744"/>
    <w:rsid w:val="008B5D9F"/>
    <w:rsid w:val="008C5DCD"/>
    <w:rsid w:val="008E4BDD"/>
    <w:rsid w:val="008F179B"/>
    <w:rsid w:val="009A2275"/>
    <w:rsid w:val="00B40C73"/>
    <w:rsid w:val="00B60FAD"/>
    <w:rsid w:val="00BE029D"/>
    <w:rsid w:val="00BE3370"/>
    <w:rsid w:val="00C000AC"/>
    <w:rsid w:val="00C57A03"/>
    <w:rsid w:val="00E342EA"/>
    <w:rsid w:val="00E537F1"/>
    <w:rsid w:val="00E73C8B"/>
    <w:rsid w:val="00F43BC5"/>
    <w:rsid w:val="00F77A97"/>
    <w:rsid w:val="00FB5A7F"/>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4D3E21-D8B2-4A6C-948B-F1AE8594B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153801">
      <w:bodyDiv w:val="1"/>
      <w:marLeft w:val="0"/>
      <w:marRight w:val="0"/>
      <w:marTop w:val="0"/>
      <w:marBottom w:val="0"/>
      <w:divBdr>
        <w:top w:val="none" w:sz="0" w:space="0" w:color="auto"/>
        <w:left w:val="none" w:sz="0" w:space="0" w:color="auto"/>
        <w:bottom w:val="none" w:sz="0" w:space="0" w:color="auto"/>
        <w:right w:val="none" w:sz="0" w:space="0" w:color="auto"/>
      </w:divBdr>
    </w:div>
    <w:div w:id="693311180">
      <w:bodyDiv w:val="1"/>
      <w:marLeft w:val="0"/>
      <w:marRight w:val="0"/>
      <w:marTop w:val="0"/>
      <w:marBottom w:val="0"/>
      <w:divBdr>
        <w:top w:val="none" w:sz="0" w:space="0" w:color="auto"/>
        <w:left w:val="none" w:sz="0" w:space="0" w:color="auto"/>
        <w:bottom w:val="none" w:sz="0" w:space="0" w:color="auto"/>
        <w:right w:val="none" w:sz="0" w:space="0" w:color="auto"/>
      </w:divBdr>
    </w:div>
    <w:div w:id="1351297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0.xml"/><Relationship Id="rId21" Type="http://schemas.openxmlformats.org/officeDocument/2006/relationships/image" Target="media/image8.emf"/><Relationship Id="rId42" Type="http://schemas.openxmlformats.org/officeDocument/2006/relationships/customXml" Target="ink/ink18.xml"/><Relationship Id="rId47" Type="http://schemas.openxmlformats.org/officeDocument/2006/relationships/image" Target="media/image21.emf"/><Relationship Id="rId63" Type="http://schemas.openxmlformats.org/officeDocument/2006/relationships/image" Target="media/image29.emf"/><Relationship Id="rId68" Type="http://schemas.openxmlformats.org/officeDocument/2006/relationships/customXml" Target="ink/ink31.xml"/><Relationship Id="rId84" Type="http://schemas.openxmlformats.org/officeDocument/2006/relationships/customXml" Target="ink/ink39.xml"/><Relationship Id="rId89" Type="http://schemas.openxmlformats.org/officeDocument/2006/relationships/image" Target="media/image42.emf"/><Relationship Id="rId16" Type="http://schemas.openxmlformats.org/officeDocument/2006/relationships/customXml" Target="ink/ink5.xml"/><Relationship Id="rId11" Type="http://schemas.openxmlformats.org/officeDocument/2006/relationships/image" Target="media/image3.emf"/><Relationship Id="rId32" Type="http://schemas.openxmlformats.org/officeDocument/2006/relationships/customXml" Target="ink/ink13.xml"/><Relationship Id="rId37" Type="http://schemas.openxmlformats.org/officeDocument/2006/relationships/image" Target="media/image16.emf"/><Relationship Id="rId53" Type="http://schemas.openxmlformats.org/officeDocument/2006/relationships/image" Target="media/image24.emf"/><Relationship Id="rId58" Type="http://schemas.openxmlformats.org/officeDocument/2006/relationships/customXml" Target="ink/ink26.xml"/><Relationship Id="rId74" Type="http://schemas.openxmlformats.org/officeDocument/2006/relationships/customXml" Target="ink/ink34.xml"/><Relationship Id="rId79" Type="http://schemas.openxmlformats.org/officeDocument/2006/relationships/image" Target="media/image37.emf"/><Relationship Id="rId102" Type="http://schemas.openxmlformats.org/officeDocument/2006/relationships/theme" Target="theme/theme1.xml"/><Relationship Id="rId5" Type="http://schemas.openxmlformats.org/officeDocument/2006/relationships/settings" Target="settings.xml"/><Relationship Id="rId90" Type="http://schemas.openxmlformats.org/officeDocument/2006/relationships/customXml" Target="ink/ink42.xml"/><Relationship Id="rId95" Type="http://schemas.openxmlformats.org/officeDocument/2006/relationships/image" Target="media/image45.emf"/><Relationship Id="rId22" Type="http://schemas.openxmlformats.org/officeDocument/2006/relationships/customXml" Target="ink/ink8.xml"/><Relationship Id="rId27" Type="http://schemas.openxmlformats.org/officeDocument/2006/relationships/image" Target="media/image11.emf"/><Relationship Id="rId43" Type="http://schemas.openxmlformats.org/officeDocument/2006/relationships/image" Target="media/image19.emf"/><Relationship Id="rId48" Type="http://schemas.openxmlformats.org/officeDocument/2006/relationships/customXml" Target="ink/ink21.xml"/><Relationship Id="rId64" Type="http://schemas.openxmlformats.org/officeDocument/2006/relationships/customXml" Target="ink/ink29.xml"/><Relationship Id="rId69" Type="http://schemas.openxmlformats.org/officeDocument/2006/relationships/image" Target="media/image32.emf"/><Relationship Id="rId80" Type="http://schemas.openxmlformats.org/officeDocument/2006/relationships/customXml" Target="ink/ink37.xml"/><Relationship Id="rId85" Type="http://schemas.openxmlformats.org/officeDocument/2006/relationships/image" Target="media/image40.emf"/><Relationship Id="rId12" Type="http://schemas.openxmlformats.org/officeDocument/2006/relationships/customXml" Target="ink/ink3.xml"/><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customXml" Target="ink/ink16.xml"/><Relationship Id="rId46" Type="http://schemas.openxmlformats.org/officeDocument/2006/relationships/customXml" Target="ink/ink20.xml"/><Relationship Id="rId59" Type="http://schemas.openxmlformats.org/officeDocument/2006/relationships/image" Target="media/image27.emf"/><Relationship Id="rId67" Type="http://schemas.openxmlformats.org/officeDocument/2006/relationships/image" Target="media/image31.emf"/><Relationship Id="rId20" Type="http://schemas.openxmlformats.org/officeDocument/2006/relationships/customXml" Target="ink/ink7.xml"/><Relationship Id="rId41" Type="http://schemas.openxmlformats.org/officeDocument/2006/relationships/image" Target="media/image18.emf"/><Relationship Id="rId54" Type="http://schemas.openxmlformats.org/officeDocument/2006/relationships/customXml" Target="ink/ink24.xml"/><Relationship Id="rId62" Type="http://schemas.openxmlformats.org/officeDocument/2006/relationships/customXml" Target="ink/ink28.xml"/><Relationship Id="rId70" Type="http://schemas.openxmlformats.org/officeDocument/2006/relationships/customXml" Target="ink/ink32.xml"/><Relationship Id="rId75" Type="http://schemas.openxmlformats.org/officeDocument/2006/relationships/image" Target="media/image35.emf"/><Relationship Id="rId83" Type="http://schemas.openxmlformats.org/officeDocument/2006/relationships/image" Target="media/image39.emf"/><Relationship Id="rId88" Type="http://schemas.openxmlformats.org/officeDocument/2006/relationships/customXml" Target="ink/ink41.xml"/><Relationship Id="rId91" Type="http://schemas.openxmlformats.org/officeDocument/2006/relationships/image" Target="media/image43.emf"/><Relationship Id="rId96" Type="http://schemas.openxmlformats.org/officeDocument/2006/relationships/customXml" Target="ink/ink45.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customXml" Target="ink/ink11.xml"/><Relationship Id="rId36" Type="http://schemas.openxmlformats.org/officeDocument/2006/relationships/customXml" Target="ink/ink15.xml"/><Relationship Id="rId49" Type="http://schemas.openxmlformats.org/officeDocument/2006/relationships/image" Target="media/image22.emf"/><Relationship Id="rId57" Type="http://schemas.openxmlformats.org/officeDocument/2006/relationships/image" Target="media/image26.emf"/><Relationship Id="rId10" Type="http://schemas.openxmlformats.org/officeDocument/2006/relationships/customXml" Target="ink/ink2.xml"/><Relationship Id="rId31" Type="http://schemas.openxmlformats.org/officeDocument/2006/relationships/image" Target="media/image13.emf"/><Relationship Id="rId44" Type="http://schemas.openxmlformats.org/officeDocument/2006/relationships/customXml" Target="ink/ink19.xml"/><Relationship Id="rId52" Type="http://schemas.openxmlformats.org/officeDocument/2006/relationships/customXml" Target="ink/ink23.xml"/><Relationship Id="rId60" Type="http://schemas.openxmlformats.org/officeDocument/2006/relationships/customXml" Target="ink/ink27.xml"/><Relationship Id="rId65" Type="http://schemas.openxmlformats.org/officeDocument/2006/relationships/image" Target="media/image30.emf"/><Relationship Id="rId73" Type="http://schemas.openxmlformats.org/officeDocument/2006/relationships/image" Target="media/image34.emf"/><Relationship Id="rId78" Type="http://schemas.openxmlformats.org/officeDocument/2006/relationships/customXml" Target="ink/ink36.xml"/><Relationship Id="rId81" Type="http://schemas.openxmlformats.org/officeDocument/2006/relationships/image" Target="media/image38.emf"/><Relationship Id="rId86" Type="http://schemas.openxmlformats.org/officeDocument/2006/relationships/customXml" Target="ink/ink40.xml"/><Relationship Id="rId94" Type="http://schemas.openxmlformats.org/officeDocument/2006/relationships/customXml" Target="ink/ink44.xml"/><Relationship Id="rId99" Type="http://schemas.openxmlformats.org/officeDocument/2006/relationships/image" Target="media/image47.emf"/><Relationship Id="rId10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emf"/><Relationship Id="rId13" Type="http://schemas.openxmlformats.org/officeDocument/2006/relationships/image" Target="media/image4.emf"/><Relationship Id="rId18" Type="http://schemas.openxmlformats.org/officeDocument/2006/relationships/customXml" Target="ink/ink6.xml"/><Relationship Id="rId39" Type="http://schemas.openxmlformats.org/officeDocument/2006/relationships/image" Target="media/image17.emf"/><Relationship Id="rId34" Type="http://schemas.openxmlformats.org/officeDocument/2006/relationships/customXml" Target="ink/ink14.xml"/><Relationship Id="rId50" Type="http://schemas.openxmlformats.org/officeDocument/2006/relationships/customXml" Target="ink/ink22.xml"/><Relationship Id="rId55" Type="http://schemas.openxmlformats.org/officeDocument/2006/relationships/image" Target="media/image25.emf"/><Relationship Id="rId76" Type="http://schemas.openxmlformats.org/officeDocument/2006/relationships/customXml" Target="ink/ink35.xml"/><Relationship Id="rId97" Type="http://schemas.openxmlformats.org/officeDocument/2006/relationships/image" Target="media/image46.emf"/><Relationship Id="rId7" Type="http://schemas.openxmlformats.org/officeDocument/2006/relationships/image" Target="media/image1.tmp"/><Relationship Id="rId71" Type="http://schemas.openxmlformats.org/officeDocument/2006/relationships/image" Target="media/image33.emf"/><Relationship Id="rId92" Type="http://schemas.openxmlformats.org/officeDocument/2006/relationships/customXml" Target="ink/ink43.xml"/><Relationship Id="rId2" Type="http://schemas.openxmlformats.org/officeDocument/2006/relationships/customXml" Target="../customXml/item2.xml"/><Relationship Id="rId29" Type="http://schemas.openxmlformats.org/officeDocument/2006/relationships/image" Target="media/image12.emf"/><Relationship Id="rId24" Type="http://schemas.openxmlformats.org/officeDocument/2006/relationships/customXml" Target="ink/ink9.xml"/><Relationship Id="rId40" Type="http://schemas.openxmlformats.org/officeDocument/2006/relationships/customXml" Target="ink/ink17.xml"/><Relationship Id="rId45" Type="http://schemas.openxmlformats.org/officeDocument/2006/relationships/image" Target="media/image20.emf"/><Relationship Id="rId66" Type="http://schemas.openxmlformats.org/officeDocument/2006/relationships/customXml" Target="ink/ink30.xml"/><Relationship Id="rId87" Type="http://schemas.openxmlformats.org/officeDocument/2006/relationships/image" Target="media/image41.emf"/><Relationship Id="rId61" Type="http://schemas.openxmlformats.org/officeDocument/2006/relationships/image" Target="media/image28.emf"/><Relationship Id="rId82" Type="http://schemas.openxmlformats.org/officeDocument/2006/relationships/customXml" Target="ink/ink38.xml"/><Relationship Id="rId19" Type="http://schemas.openxmlformats.org/officeDocument/2006/relationships/image" Target="media/image7.emf"/><Relationship Id="rId14" Type="http://schemas.openxmlformats.org/officeDocument/2006/relationships/customXml" Target="ink/ink4.xml"/><Relationship Id="rId30" Type="http://schemas.openxmlformats.org/officeDocument/2006/relationships/customXml" Target="ink/ink12.xml"/><Relationship Id="rId35" Type="http://schemas.openxmlformats.org/officeDocument/2006/relationships/image" Target="media/image15.emf"/><Relationship Id="rId56" Type="http://schemas.openxmlformats.org/officeDocument/2006/relationships/customXml" Target="ink/ink25.xml"/><Relationship Id="rId77" Type="http://schemas.openxmlformats.org/officeDocument/2006/relationships/image" Target="media/image36.emf"/><Relationship Id="rId100" Type="http://schemas.openxmlformats.org/officeDocument/2006/relationships/image" Target="media/image48.tmp"/><Relationship Id="rId8" Type="http://schemas.openxmlformats.org/officeDocument/2006/relationships/customXml" Target="ink/ink1.xml"/><Relationship Id="rId51" Type="http://schemas.openxmlformats.org/officeDocument/2006/relationships/image" Target="media/image23.emf"/><Relationship Id="rId72" Type="http://schemas.openxmlformats.org/officeDocument/2006/relationships/customXml" Target="ink/ink33.xml"/><Relationship Id="rId93" Type="http://schemas.openxmlformats.org/officeDocument/2006/relationships/image" Target="media/image44.emf"/><Relationship Id="rId98" Type="http://schemas.openxmlformats.org/officeDocument/2006/relationships/customXml" Target="ink/ink46.xml"/><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ray\AppData\Roaming\Microsoft\Templates\Report%20design%20(blank).dotx" TargetMode="External"/></Relationships>
</file>

<file path=word/ink/ink1.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28.36041" units="1/cm"/>
          <inkml:channelProperty channel="Y" name="resolution" value="28.34646" units="1/cm"/>
          <inkml:channelProperty channel="T" name="resolution" value="1" units="1/dev"/>
        </inkml:channelProperties>
      </inkml:inkSource>
      <inkml:timestamp xml:id="ts0" timeString="2014-07-15T05:52:15.396"/>
    </inkml:context>
    <inkml:brush xml:id="br0">
      <inkml:brushProperty name="width" value="0.06667" units="cm"/>
      <inkml:brushProperty name="height" value="0.06667" units="cm"/>
      <inkml:brushProperty name="fitToCurve" value="1"/>
    </inkml:brush>
  </inkml:definitions>
  <inkml:trace contextRef="#ctx0" brushRef="#br0">36 123 0,'-18'0'16,"18"18"-16,-18-18 15,18 17-15,0 1 16,18-1 0,-18 1-16,18-1 15,-1 1-15,1 0 16,-1-18-16,1 0 15,17 0-15,-18 0 16,1-18-16,17-17 16,-35 17-16,18-17 15,-18 0-15,0 17 16,-18-17-16,18 18 15,-17-18-15,-1 35 16,0-18-16,1 18 16,-18 0-16,17 18 15,-17-1-15</inkml:trace>
</inkml:ink>
</file>

<file path=word/ink/ink10.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28.36041" units="1/cm"/>
          <inkml:channelProperty channel="Y" name="resolution" value="28.34646" units="1/cm"/>
          <inkml:channelProperty channel="T" name="resolution" value="1" units="1/dev"/>
        </inkml:channelProperties>
      </inkml:inkSource>
      <inkml:timestamp xml:id="ts0" timeString="2014-07-15T05:52:06.252"/>
    </inkml:context>
    <inkml:brush xml:id="br0">
      <inkml:brushProperty name="width" value="0.06667" units="cm"/>
      <inkml:brushProperty name="height" value="0.06667" units="cm"/>
      <inkml:brushProperty name="fitToCurve" value="1"/>
    </inkml:brush>
  </inkml:definitions>
  <inkml:trace contextRef="#ctx0" brushRef="#br0">426 62 0,'-18'-18'15,"1"1"-15,-1-1 16,-17 18-16,17-17 16,-17 17-1,18 17-15,-19 1 16,1-1-16,0 18 15,0 1-15,17 16 16,-17 1-16,17-1 16,1 18-16,-1-17 15,0-1-15,18 1 16,0 0-16,18-18 15,-18 17-15,18-34 16,17 17-16,0-18 16,0 1-16,18-1 15,0-17-15,17 0 16,1-17-16,-18-1 15,17 1-15,1-1 16,-18-17-16,-1 0 16,-16 0-16,16-17 15,-16-1-15,-19 0 16,1 1-16,-18-1 15,0-17-15,-18 18 16,1-1-16,-19 18 16,-16 0-1,16 17-15,-16 1 16,-1 34-16,0-17 15,0 18-15,0 17 16,18-17-16,0-1 16,-1 1-16</inkml:trace>
</inkml:ink>
</file>

<file path=word/ink/ink11.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28.36041" units="1/cm"/>
          <inkml:channelProperty channel="Y" name="resolution" value="28.34646" units="1/cm"/>
          <inkml:channelProperty channel="T" name="resolution" value="1" units="1/dev"/>
        </inkml:channelProperties>
      </inkml:inkSource>
      <inkml:timestamp xml:id="ts0" timeString="2014-07-15T05:52:00.956"/>
    </inkml:context>
    <inkml:brush xml:id="br0">
      <inkml:brushProperty name="width" value="0.06667" units="cm"/>
      <inkml:brushProperty name="height" value="0.06667" units="cm"/>
      <inkml:brushProperty name="fitToCurve" value="1"/>
    </inkml:brush>
  </inkml:definitions>
  <inkml:trace contextRef="#ctx0" brushRef="#br0">214 0 0,'0'0'16,"0"0"-16,-18 18 15,18-18-15,-17 18 16,17 17-16,0 0 15,0 0-15,0 18 16,-18-18-16,36 18 16,-36 0-16,36-18 15,-36 18-15,18-17 16,0-1-16,0-18 15,-18 1-15,18 0 16,0-1-16,0-17 16,0 0-16,0 0 15,0 0-15,18 0 16,-18 0-16,18-17 15,-18 17 1,17-18-16,1 18 16,-18 0-16,0-18 15,17 18-15,1-17 16,0 17-16,-1 0 15,1-18-15,-1 36 16,-17-18-16,0 0 16,0 0-16,-17 0 15,17 0-15,-35 17 16,-1-17-16,19 18 15,-36-18-15,18 0 16,0 18-16,0-1 16,17-17-16,0 0 15,1 18-15,34-18 16,1 17-16,17 1 15,0 0-15,0-18 16,1 17-16,16-17 16,-16 18-16,-19-18 15,18 0-15,-17 0 16,0 0-16,-18 0 15,0 0 1,-18 18-16,-17-18 16,0 0-16,-1 0 15,19 17-15,-18-17 16,-1 18-16,19-18 15,17 17-15,0 1 16,0 0-16,17-1 16,19 1-16,-1 0 15,-18-1-15,19 1 16,-1-18-16,-18 17 15,1 1-15,-18-18 16,0 0-16,0 0 16,-18 0-16,1 18 15,-18-18-15,-18 0 16,0 17-16,18-17 15,-18 18-15,18-18 16,17 18-16,1-1 16,17 1-16,0-1 15,17 1-15,19 0 16,-19-1-16,18 1 15,-17 0 1,-1-18-16,1 17 16,0-17-16,-1 0 15,-17 0-15,-17 18 16,17-18-16,-18 17 15,0-17-15,1 18 16,-1-18-16,1 0 16,-1 18-16,1-18 15,17 0-15,0 0 16,0 17-16,0-17 15,17 18-15,1-18 16,-18 17-16,35-34 16,-35 17-16,17 0 15,1 0-15,-18 0 16,18-18-16,-18 18 15,0 0-15,0 0 16,17 0-16,-17 0 16,0 0-16,0 0 15,18 0-15,-18 18 16,0 17-16,0 0 15,0 18 1,-18 18-16,18-1 16,-17 1-16,17-1 15,-18 18-15,18-17 16,-18-18-16,18-1 15,-17-16-15,17-1 16,0 0-16,17-17 16,-17-18-16,0 0 15</inkml:trace>
</inkml:ink>
</file>

<file path=word/ink/ink12.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28.36041" units="1/cm"/>
          <inkml:channelProperty channel="Y" name="resolution" value="28.34646" units="1/cm"/>
          <inkml:channelProperty channel="T" name="resolution" value="1" units="1/dev"/>
        </inkml:channelProperties>
      </inkml:inkSource>
      <inkml:timestamp xml:id="ts0" timeString="2014-07-15T05:53:06.508"/>
    </inkml:context>
    <inkml:brush xml:id="br0">
      <inkml:brushProperty name="width" value="0.06667" units="cm"/>
      <inkml:brushProperty name="height" value="0.06667" units="cm"/>
      <inkml:brushProperty name="fitToCurve" value="1"/>
    </inkml:brush>
  </inkml:definitions>
  <inkml:trace contextRef="#ctx0" brushRef="#br0">70 194 0,'18'-35'16,"0"-1"-16,-1 19 15,-17-19-15,18 19 16,-18-1-16,0 0 15,17 1-15,-17 17 16,0 0-16,0 0 16,-17 0-16,17 35 15,-18 18 1,18 0-16,-17 18 15,17 17-15,-18 0 16,0 0-16,1-17 16,-1 17-16,0-18 15,18-17-15,-17 0 16</inkml:trace>
</inkml:ink>
</file>

<file path=word/ink/ink13.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28.36041" units="1/cm"/>
          <inkml:channelProperty channel="Y" name="resolution" value="28.34646" units="1/cm"/>
          <inkml:channelProperty channel="T" name="resolution" value="1" units="1/dev"/>
        </inkml:channelProperties>
      </inkml:inkSource>
      <inkml:timestamp xml:id="ts0" timeString="2014-07-15T05:52:58.123"/>
    </inkml:context>
    <inkml:brush xml:id="br0">
      <inkml:brushProperty name="width" value="0.06667" units="cm"/>
      <inkml:brushProperty name="height" value="0.06667" units="cm"/>
      <inkml:brushProperty name="fitToCurve" value="1"/>
    </inkml:brush>
  </inkml:definitions>
  <inkml:trace contextRef="#ctx0" brushRef="#br0">160 76 0,'18'0'0,"-1"-18"16,1 0-16,-18 18 15,-18-17 1,1-1-16,-19 18 16,1 0-16,0 18 15,0-1-15,18 19 16,-1-1-16,18 0 15,0-17-15,18 17 16,17 0-16,0-35 16,-18 0-16,18-17 15,1-1-15,34-35 16,-53-17-16</inkml:trace>
</inkml:ink>
</file>

<file path=word/ink/ink14.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28.36041" units="1/cm"/>
          <inkml:channelProperty channel="Y" name="resolution" value="28.34646" units="1/cm"/>
          <inkml:channelProperty channel="T" name="resolution" value="1" units="1/dev"/>
        </inkml:channelProperties>
      </inkml:inkSource>
      <inkml:timestamp xml:id="ts0" timeString="2014-07-15T05:52:57.860"/>
    </inkml:context>
    <inkml:brush xml:id="br0">
      <inkml:brushProperty name="width" value="0.06667" units="cm"/>
      <inkml:brushProperty name="height" value="0.06667" units="cm"/>
      <inkml:brushProperty name="fitToCurve" value="1"/>
    </inkml:brush>
  </inkml:definitions>
  <inkml:trace contextRef="#ctx0" brushRef="#br0">36 3 0,'0'18'16,"0"-18"-16,17 17 15,-34 18-15,17-17 16,0-1-16,0 18 15,-18-18 1,18-17-16,0 0 16,0 0-16,-18 0 15,18-17-15,18 0 16,-18-1-16,0 1 15,18-18-15,-1 17 16,1 1-16,17-1 16,-17 18-16,0 0 15,17 0-15,-18 18 16,1 17-16,0-18 15,-18 1-15,17 17 16,-17-18-16,18 0 16,0 1-16</inkml:trace>
</inkml:ink>
</file>

<file path=word/ink/ink15.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28.36041" units="1/cm"/>
          <inkml:channelProperty channel="Y" name="resolution" value="28.34646" units="1/cm"/>
          <inkml:channelProperty channel="T" name="resolution" value="1" units="1/dev"/>
        </inkml:channelProperties>
      </inkml:inkSource>
      <inkml:timestamp xml:id="ts0" timeString="2014-07-15T05:52:57.508"/>
    </inkml:context>
    <inkml:brush xml:id="br0">
      <inkml:brushProperty name="width" value="0.06667" units="cm"/>
      <inkml:brushProperty name="height" value="0.06667" units="cm"/>
      <inkml:brushProperty name="fitToCurve" value="1"/>
    </inkml:brush>
  </inkml:definitions>
  <inkml:trace contextRef="#ctx0" brushRef="#br0">0 0 0,'0'0'0,"0"0"16,0 18-16,0-18 15,0 17-15,0 1 16,0 17-16,17-17 16,-17 17-16,0-17 15,0 17-15,18-18 16,-1 1-16,-17 17 15,18-17-15,-1-18 16,-17 17-16,18-17 16,0-17-16,-18-1 15,17 0-15,1 1 16,-18-1-16,0-17 15,17 0 1,-17 17-16,0-17 16,0 18-16,0-1 15,0 18-15,0-18 16,0 18-16,18 18 15,-18 0-15,0 17 16,0-18-16,17 19 16,-17-19-16,0 18 15,18-17-15,-18-18 16,0 0-16,18 0 15</inkml:trace>
</inkml:ink>
</file>

<file path=word/ink/ink16.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28.36041" units="1/cm"/>
          <inkml:channelProperty channel="Y" name="resolution" value="28.34646" units="1/cm"/>
          <inkml:channelProperty channel="T" name="resolution" value="1" units="1/dev"/>
        </inkml:channelProperties>
      </inkml:inkSource>
      <inkml:timestamp xml:id="ts0" timeString="2014-07-15T05:52:56.916"/>
    </inkml:context>
    <inkml:brush xml:id="br0">
      <inkml:brushProperty name="width" value="0.06667" units="cm"/>
      <inkml:brushProperty name="height" value="0.06667" units="cm"/>
      <inkml:brushProperty name="fitToCurve" value="1"/>
    </inkml:brush>
  </inkml:definitions>
  <inkml:trace contextRef="#ctx0" brushRef="#br0">0 12 0,'0'0'15,"0"0"-15,18 0 16,-18 17-16,0 1 15,17 0 1,-17-1-16,0-17 16,18 18-16,-18-1 15,0 1-15,0-18 16,17 17-16,-17-17 15,18 0-15,-18 0 16,17 0-16,-17-17 16,17 17-16,1 0 15,-18-18-15,0 1 16,0 17-16,0-18 15,0 18-15,-18-17 16,18 17-16,-17-18 16,17 18-16,-17-18 15,17 18-15,-18-17 16,18 17-16,0 0 15,0-18-15,0 18 16,0 0-16,0 18 16,18-18-16,-18 17 15,0 1-15,0 0 16,17-1-16,-17-17 15,0 18 1,0-1-16,0 1 16,0-1-16,17 1 15,-17 0-15,0-1 16,0 1-16,0-1 15,0 1-15,0-18 16,0 0-16,0 0 16,18 0-16,-18 0 15,17-18-15,-17 18 16,0 0-16,0 0 15,18 0-15,-18 0 16,0 0-16,0-17 16</inkml:trace>
</inkml:ink>
</file>

<file path=word/ink/ink17.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28.36041" units="1/cm"/>
          <inkml:channelProperty channel="Y" name="resolution" value="28.34646" units="1/cm"/>
          <inkml:channelProperty channel="T" name="resolution" value="1" units="1/dev"/>
        </inkml:channelProperties>
      </inkml:inkSource>
      <inkml:timestamp xml:id="ts0" timeString="2014-07-15T05:52:56.274"/>
    </inkml:context>
    <inkml:brush xml:id="br0">
      <inkml:brushProperty name="width" value="0.06667" units="cm"/>
      <inkml:brushProperty name="height" value="0.06667" units="cm"/>
      <inkml:brushProperty name="fitToCurve" value="1"/>
    </inkml:brush>
  </inkml:definitions>
  <inkml:trace contextRef="#ctx0" brushRef="#br0">14 22 0,'17'-18'15,"-17"18"-15,0 0 16,0 0-16,-17 18 16,17 0-16,0-1 15,-18 1-15,18 17 16,18-17-16,-18 17 15,17-17 1,18-1 0,-17 1-16,17-18 0,-18 0 15,18-18-15,-17 1 16,-1-19-16,1 1 15,-18 0-15,-18 17 16,18-17-16,-17 17 16,-1 18-16,1 0 15,-1 0-15,1 18 16,17 17-16,0-17 15,0-1-15</inkml:trace>
</inkml:ink>
</file>

<file path=word/ink/ink18.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28.36041" units="1/cm"/>
          <inkml:channelProperty channel="Y" name="resolution" value="28.34646" units="1/cm"/>
          <inkml:channelProperty channel="T" name="resolution" value="1" units="1/dev"/>
        </inkml:channelProperties>
      </inkml:inkSource>
      <inkml:timestamp xml:id="ts0" timeString="2014-07-15T05:52:55.930"/>
    </inkml:context>
    <inkml:brush xml:id="br0">
      <inkml:brushProperty name="width" value="0.06667" units="cm"/>
      <inkml:brushProperty name="height" value="0.06667" units="cm"/>
      <inkml:brushProperty name="fitToCurve" value="1"/>
    </inkml:brush>
  </inkml:definitions>
  <inkml:trace contextRef="#ctx0" brushRef="#br0">40 414 0,'0'36'16,"0"-1"-16,18-18 15,-36 19-15,18-36 16,0 17-16,0-17 16,0 0-16,-18-17 15,18-19-15,0 1 16,-17 0-16,17-18 15,0 0-15,0-17 16,17 17-16,-17-18 16,18 18-16,0 18 15,17 17-15,-17 1 16,17-1-16,0 36 15,-17-1 1,17 19-16,-17-19 16,-18 18-16,0-17 15,0 17-15,-18-17 16,-17-18-16,17 18 15,-17-36-15,0 18 16,17-18-16,-17 1 16,35 17-16,-18-18 15,18 18-15</inkml:trace>
</inkml:ink>
</file>

<file path=word/ink/ink19.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28.36041" units="1/cm"/>
          <inkml:channelProperty channel="Y" name="resolution" value="28.34646" units="1/cm"/>
          <inkml:channelProperty channel="T" name="resolution" value="1" units="1/dev"/>
        </inkml:channelProperties>
      </inkml:inkSource>
      <inkml:timestamp xml:id="ts0" timeString="2014-07-15T05:52:55.499"/>
    </inkml:context>
    <inkml:brush xml:id="br0">
      <inkml:brushProperty name="width" value="0.06667" units="cm"/>
      <inkml:brushProperty name="height" value="0.06667" units="cm"/>
      <inkml:brushProperty name="fitToCurve" value="1"/>
    </inkml:brush>
  </inkml:definitions>
  <inkml:trace contextRef="#ctx0" brushRef="#br0">0 76 0,'0'17'15,"0"-17"1,18 0-16,-18 0 16,0 18-16,0-18 15,0 0-15,0 0 16,0-18-16,0 18 15,0-17-15,17-1 16,-17 0-16,18 18 16,-18-17-16,18-1 15,-1 18-15,1 0 16,-1 18-16,1-18 15,-18 17-15,18 1 16,-1 0-16,-17-18 16,18 0-16,-18 0 15,18 0 1,-18-18-16,17 18 15,-17-18-15,18 18 16,0-17-16,-18 34 16,17-17-16,1 0 15,-18 18-15,17 0 16,1 17-16,0-17 15,-18-1 1,17-17-16</inkml:trace>
</inkml:ink>
</file>

<file path=word/ink/ink2.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28.36041" units="1/cm"/>
          <inkml:channelProperty channel="Y" name="resolution" value="28.34646" units="1/cm"/>
          <inkml:channelProperty channel="T" name="resolution" value="1" units="1/dev"/>
        </inkml:channelProperties>
      </inkml:inkSource>
      <inkml:timestamp xml:id="ts0" timeString="2014-07-15T05:52:05.331"/>
    </inkml:context>
    <inkml:brush xml:id="br0">
      <inkml:brushProperty name="width" value="0.06667" units="cm"/>
      <inkml:brushProperty name="height" value="0.06667" units="cm"/>
      <inkml:brushProperty name="fitToCurve" value="1"/>
    </inkml:brush>
  </inkml:definitions>
  <inkml:trace contextRef="#ctx0" brushRef="#br0">0 105 0,'0'0'16,"0"0"-16,0 0 15,0 0-15,0 0 16,18 0-16,0 18 16,-18-18-16,17 0 15,1 0 1,-18 0-16,18 0 0,-1 0 15,1 0-15,-1 0 16,1 0-16,17 17 16,-17-17-1,17 0-15,1 0 16,-1 0-16,0 0 15,0 18-15,-17-18 16,35 0-16,-36 0 16,36 0-16,-17 18 15,-1-18-15,0 0 16,-17 0-16,17 0 15,0 0-15,1 0 16,-19 0-16,19 17 16,-19-34-16,1 34 15,-18-17-15,17 0 16,1 0-16,-18 0 15,18 0-15,-18 0 16,0 0-16,0 0 16,0 0-16,0 0 15,17 0-15,-17 0 16,-17 0-16,17 0 15,0-17-15,0 17 16,0 0-16,0-18 16,0 18-1,0 0-15,0 0 16,0 0-16,0-18 15,-18 18-15,18-17 16,0 17-16,0-18 16,0 18-16,0-17 15,0 17-15,0-18 16,0 18-16,0 0 15,0 0-15,0 0 16,0 0-16,0 0 16,0 18-16,0-1 15,18 1-15,-18 17 16,0-17-16,0-1 15,17 19-15,-17-19 16,18-17-16,-18 18 16,18-1-16,-18-17 15,0 0-15,17 0 16,1-17-16,-1-1 15,-17-17-15,18 17 16,0-17-16,-1 0 16,1 17-1,-18 1-15,18-1 16,-18 0-16,0 18 15,17 18-15,-17-18 16,18 18-16,-18 17 16,18-18-16,-18 19 15,17-1-15,-17-17 16,18-1-16,-18 1 15,17-1-15,1-17 16,-18 0-16,18-17 16,-1-1-16,1 1 15,0-1-15,-1-17 16,1 17-16,17-17 15,-17 17-15,-1 1 16,1 17-16,0 17 16,-1 1-16,1-1 15,0 19-15,-1-19 16,-17 1-16,18 17 15,-18-35-15,17 18 16,-17-18-16,18-18 16,-18 18-1,18-17-15,-18-19 16,17 1-16,1 0 15,0 0-15,-1 17 16,1-17-16,-1 17 16,1 1-16,0 17 15,-1 17-15,-17 1 16,18-1-16,0 1 15,-18 0-15,0-1 16,17-17-16,-17 18 16,0-18-16,18 0 15,0 0-15,-18 0 16,17 0-16,1-18 15,-18 18-15,17-17 16,1 17-16,-18 0 16,18 0-16,-18 0 15,17 0-15,-17 0 16,18 0-16,-18 0 15,0-18-15,18 18 16,-18 0-16,17 0 16,-17 0-1,18 0-15,-1 0 16,1 0-16,0 0 15,17 0-15,0 0 16,1-18-16,16 36 16,-16-18-16,-1 0 15,0 0-15,0 0 16,1 0-16,-19 0 15,1 18-15,0-18 16,-18 0-16,0 0 16,0 0-16,17 17 15,-34-17-15,17 18 16,-18-1-16,18 1 15,-18 17-15,18 1 16,-17-1-16,17 0 16,0 18-16,0-18 15,0 0-15,0 18 16,-18-18-16,18-17 15,0 17-15,0-17 16,0-1-16,0 1 16,18 0-1,-18-1-15,0 1 16,17-1-16,-17 1 15,0-18-15,0 18 16,0-18-16,0 0 16,0-18-16,0-17 15,-17 0-15</inkml:trace>
</inkml:ink>
</file>

<file path=word/ink/ink20.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28.36041" units="1/cm"/>
          <inkml:channelProperty channel="Y" name="resolution" value="28.34646" units="1/cm"/>
          <inkml:channelProperty channel="T" name="resolution" value="1" units="1/dev"/>
        </inkml:channelProperties>
      </inkml:inkSource>
      <inkml:timestamp xml:id="ts0" timeString="2014-07-15T05:52:55.027"/>
    </inkml:context>
    <inkml:brush xml:id="br0">
      <inkml:brushProperty name="width" value="0.06667" units="cm"/>
      <inkml:brushProperty name="height" value="0.06667" units="cm"/>
      <inkml:brushProperty name="fitToCurve" value="1"/>
    </inkml:brush>
  </inkml:definitions>
  <inkml:trace contextRef="#ctx0" brushRef="#br0">53 7 0,'0'0'16,"0"0"-16,0 0 15,0 0-15,-18 0 16,18 18-16,-18-18 15,1 18 1,34-1-16,-17 18 16,18-17-16,0-1 15,-18 1-15,17-1 16,1-17-16,17 18 15,-18-36-15,1 18 16,-1-17-16,1-18 16,0 17-16,-18-17 15,0 18-15,-18-1 16,18 0-16,-18 18 15,1-17-15,-1 34 16</inkml:trace>
</inkml:ink>
</file>

<file path=word/ink/ink21.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28.36041" units="1/cm"/>
          <inkml:channelProperty channel="Y" name="resolution" value="28.34646" units="1/cm"/>
          <inkml:channelProperty channel="T" name="resolution" value="1" units="1/dev"/>
        </inkml:channelProperties>
      </inkml:inkSource>
      <inkml:timestamp xml:id="ts0" timeString="2014-07-15T05:52:54.668"/>
    </inkml:context>
    <inkml:brush xml:id="br0">
      <inkml:brushProperty name="width" value="0.06667" units="cm"/>
      <inkml:brushProperty name="height" value="0.06667" units="cm"/>
      <inkml:brushProperty name="fitToCurve" value="1"/>
    </inkml:brush>
  </inkml:definitions>
  <inkml:trace contextRef="#ctx0" brushRef="#br0">163 54 0,'0'0'0,"0"0"16,0-18-16,-17 18 16,-1-17-16,0 17 15,18-18-15,-17 18 16,17 0-16,-18 0 15,0 18-15,18-18 16,-17 17-16,17 1 16,0 0-16,-18-1 15,18-17-15,-18 18 16,18-18-16,0 17 15,0 1 1,0-18-16,0 17 16,18 1-16,-18-1 15,18-17-15,17 18 16,0 0-16,1-18 15,-1 0-15,-18-18 16,19 18-16,-19-18 16,1 18-16,-18-17 15</inkml:trace>
</inkml:ink>
</file>

<file path=word/ink/ink22.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28.36041" units="1/cm"/>
          <inkml:channelProperty channel="Y" name="resolution" value="28.34646" units="1/cm"/>
          <inkml:channelProperty channel="T" name="resolution" value="1" units="1/dev"/>
        </inkml:channelProperties>
      </inkml:inkSource>
      <inkml:timestamp xml:id="ts0" timeString="2014-07-15T05:52:54.173"/>
    </inkml:context>
    <inkml:brush xml:id="br0">
      <inkml:brushProperty name="width" value="0.06667" units="cm"/>
      <inkml:brushProperty name="height" value="0.06667" units="cm"/>
      <inkml:brushProperty name="fitToCurve" value="1"/>
    </inkml:brush>
  </inkml:definitions>
  <inkml:trace contextRef="#ctx0" brushRef="#br0">88 0 0,'-35'0'15,"0"0"-15,17 0 16</inkml:trace>
</inkml:ink>
</file>

<file path=word/ink/ink23.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28.36041" units="1/cm"/>
          <inkml:channelProperty channel="Y" name="resolution" value="28.34646" units="1/cm"/>
          <inkml:channelProperty channel="T" name="resolution" value="1" units="1/dev"/>
        </inkml:channelProperties>
      </inkml:inkSource>
      <inkml:timestamp xml:id="ts0" timeString="2014-07-15T05:52:53.347"/>
    </inkml:context>
    <inkml:brush xml:id="br0">
      <inkml:brushProperty name="width" value="0.06667" units="cm"/>
      <inkml:brushProperty name="height" value="0.06667" units="cm"/>
      <inkml:brushProperty name="fitToCurve" value="1"/>
    </inkml:brush>
  </inkml:definitions>
  <inkml:trace contextRef="#ctx0" brushRef="#br0">0 162 0,'17'-18'0,"1"18"16,17 0-16,-17-17 16,-1 17-16,1-18 15,17 1-15,-35-1 16,18 0-16,-18 1 15,0-1-15,0 18 16,-18-18-16,1 18 16,-1 0-16,0 18 15,-17 0-15,18-1 16,17 19-16,-18-1 15,36 0-15,-1-17 16,1 17 0,-1-17-16,19-1 15,-1-17-15</inkml:trace>
</inkml:ink>
</file>

<file path=word/ink/ink24.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28.36041" units="1/cm"/>
          <inkml:channelProperty channel="Y" name="resolution" value="28.34646" units="1/cm"/>
          <inkml:channelProperty channel="T" name="resolution" value="1" units="1/dev"/>
        </inkml:channelProperties>
      </inkml:inkSource>
      <inkml:timestamp xml:id="ts0" timeString="2014-07-15T05:52:53.051"/>
    </inkml:context>
    <inkml:brush xml:id="br0">
      <inkml:brushProperty name="width" value="0.06667" units="cm"/>
      <inkml:brushProperty name="height" value="0.06667" units="cm"/>
      <inkml:brushProperty name="fitToCurve" value="1"/>
    </inkml:brush>
  </inkml:definitions>
  <inkml:trace contextRef="#ctx0" brushRef="#br0">195 34 0,'0'0'16,"17"-17"-16,-17 17 15,0 0-15,0 0 16,-17-18-16,-1 36 15,18-18-15,-35 0 16,17 17-16,18 1 16,-18-18-16,1 17 15,17 1-15,17 0 16,-17-1-16,18 1 15,0 0-15,-1-1 16,1-17-16,0 18 16,-1-1-16,-17 1 15,18 0-15,-18-1 16,-18 1-16,18-1 15,-17 1-15,-1 0 16,-17-18 0,-1 17-16,1-34 15,0 17-15,-1-18 16,36 18-16</inkml:trace>
</inkml:ink>
</file>

<file path=word/ink/ink25.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28.36041" units="1/cm"/>
          <inkml:channelProperty channel="Y" name="resolution" value="28.34646" units="1/cm"/>
          <inkml:channelProperty channel="T" name="resolution" value="1" units="1/dev"/>
        </inkml:channelProperties>
      </inkml:inkSource>
      <inkml:timestamp xml:id="ts0" timeString="2014-07-15T05:52:52.668"/>
    </inkml:context>
    <inkml:brush xml:id="br0">
      <inkml:brushProperty name="width" value="0.06667" units="cm"/>
      <inkml:brushProperty name="height" value="0.06667" units="cm"/>
      <inkml:brushProperty name="fitToCurve" value="1"/>
    </inkml:brush>
  </inkml:definitions>
  <inkml:trace contextRef="#ctx0" brushRef="#br0">0 237 0,'0'0'15,"0"0"-15,18-18 16,-18 1-16,-18-1 15,18-17-15,0 0 16,0 0-16,18 0 16,-1 17-16,-17 0 15,18 18-15,17-17 16,-18 34-16</inkml:trace>
</inkml:ink>
</file>

<file path=word/ink/ink26.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28.36041" units="1/cm"/>
          <inkml:channelProperty channel="Y" name="resolution" value="28.34646" units="1/cm"/>
          <inkml:channelProperty channel="T" name="resolution" value="1" units="1/dev"/>
        </inkml:channelProperties>
      </inkml:inkSource>
      <inkml:timestamp xml:id="ts0" timeString="2014-07-15T05:52:52.467"/>
    </inkml:context>
    <inkml:brush xml:id="br0">
      <inkml:brushProperty name="width" value="0.06667" units="cm"/>
      <inkml:brushProperty name="height" value="0.06667" units="cm"/>
      <inkml:brushProperty name="fitToCurve" value="1"/>
    </inkml:brush>
  </inkml:definitions>
  <inkml:trace contextRef="#ctx0" brushRef="#br0">0 178 0,'0'0'16,"18"17"-16,-1-17 15,18 0 1,-17-17-16,-1 17 0,1-18 16,17 1-16,-35-18 15,17 17-15,1-17 16,-36 17-16,1 1 15,17-1-15,-18 18 16,-17 0 0,18 18-16,-1-1 15,18 19-15,-17-1 16,34 0-16,-17 0 15,18-18-15,-1 18 16,1-17-16,-1-1 16</inkml:trace>
</inkml:ink>
</file>

<file path=word/ink/ink27.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28.36041" units="1/cm"/>
          <inkml:channelProperty channel="Y" name="resolution" value="28.34646" units="1/cm"/>
          <inkml:channelProperty channel="T" name="resolution" value="1" units="1/dev"/>
        </inkml:channelProperties>
      </inkml:inkSource>
      <inkml:timestamp xml:id="ts0" timeString="2014-07-15T05:52:52.187"/>
    </inkml:context>
    <inkml:brush xml:id="br0">
      <inkml:brushProperty name="width" value="0.06667" units="cm"/>
      <inkml:brushProperty name="height" value="0.06667" units="cm"/>
      <inkml:brushProperty name="fitToCurve" value="1"/>
    </inkml:brush>
  </inkml:definitions>
  <inkml:trace contextRef="#ctx0" brushRef="#br0">0 12 0,'0'0'15,"17"35"-15,-17-17 16,0 17-16,18 0 15,0 0 1,-1-17-16,1 17 16,-1-17-16,1-18 15,-18-18-15,17 1 16,1-1-16,-18-17 15,17-18-15,-17 18 16,18 0-16,-18 17 16,0 1-16,0 17 15,0 0-15,18 17 16</inkml:trace>
</inkml:ink>
</file>

<file path=word/ink/ink28.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28.36041" units="1/cm"/>
          <inkml:channelProperty channel="Y" name="resolution" value="28.34646" units="1/cm"/>
          <inkml:channelProperty channel="T" name="resolution" value="1" units="1/dev"/>
        </inkml:channelProperties>
      </inkml:inkSource>
      <inkml:timestamp xml:id="ts0" timeString="2014-07-15T05:52:51.908"/>
    </inkml:context>
    <inkml:brush xml:id="br0">
      <inkml:brushProperty name="width" value="0.06667" units="cm"/>
      <inkml:brushProperty name="height" value="0.06667" units="cm"/>
      <inkml:brushProperty name="fitToCurve" value="1"/>
    </inkml:brush>
  </inkml:definitions>
  <inkml:trace contextRef="#ctx0" brushRef="#br0">0 143 0,'35'17'0,"-17"1"15,17-18-15,-17 0 16,17 0-16,0-18 15,-17 1-15,17-1 16,-17-17 0,-18 17-16,17-17 15,-34 18-15,-1 17 16,0-18-16,-17 18 15,18 18-15,-19-1 16,1 1-16,17 17 16,1 0-16,17 0 15,0 18-15,0-18 16,17 0-16,1 1 15,17-19-15,1 1 16</inkml:trace>
</inkml:ink>
</file>

<file path=word/ink/ink29.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28.36041" units="1/cm"/>
          <inkml:channelProperty channel="Y" name="resolution" value="28.34646" units="1/cm"/>
          <inkml:channelProperty channel="T" name="resolution" value="1" units="1/dev"/>
        </inkml:channelProperties>
      </inkml:inkSource>
      <inkml:timestamp xml:id="ts0" timeString="2014-07-15T05:52:51.604"/>
    </inkml:context>
    <inkml:brush xml:id="br0">
      <inkml:brushProperty name="width" value="0.06667" units="cm"/>
      <inkml:brushProperty name="height" value="0.06667" units="cm"/>
      <inkml:brushProperty name="fitToCurve" value="1"/>
    </inkml:brush>
  </inkml:definitions>
  <inkml:trace contextRef="#ctx0" brushRef="#br0">0 229 0,'18'36'16,"-1"-19"-16,-17 19 15,18-19-15,-18 1 16,0-18-16,0 0 15,0-18-15,-18-17 16,18 17-16,-17-35 16,-1 18-16,18 0 15,18-18-15,-1 18 16,-17 17-16,18-17 15,-1 17-15,19 18 16,-1 0-16</inkml:trace>
</inkml:ink>
</file>

<file path=word/ink/ink3.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28.36041" units="1/cm"/>
          <inkml:channelProperty channel="Y" name="resolution" value="28.34646" units="1/cm"/>
          <inkml:channelProperty channel="T" name="resolution" value="1" units="1/dev"/>
        </inkml:channelProperties>
      </inkml:inkSource>
      <inkml:timestamp xml:id="ts0" timeString="2014-07-15T05:51:58.500"/>
    </inkml:context>
    <inkml:brush xml:id="br0">
      <inkml:brushProperty name="width" value="0.06667" units="cm"/>
      <inkml:brushProperty name="height" value="0.06667" units="cm"/>
      <inkml:brushProperty name="fitToCurve" value="1"/>
    </inkml:brush>
  </inkml:definitions>
  <inkml:trace contextRef="#ctx0" brushRef="#br0">126 55 0,'-17'0'15,"-1"0"-15,18 18 16,-18-18-16,1 17 16,-1 1-16,1 17 15,-1-17-15,18 17 16,0 0-16,18-18 15,-18 18-15,17 0 16,18-17 0,-17 0-16,17-18 15,0 0-15,0 0 16,-17-18-16,17-17 15,-18 0-15,1-18 16,-1 1-16,-17 17 16,-17-18-16,17 18 15,-18 17-15,1 1 16,-18 17-16,17 17 15,1 1-15</inkml:trace>
</inkml:ink>
</file>

<file path=word/ink/ink30.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28.36041" units="1/cm"/>
          <inkml:channelProperty channel="Y" name="resolution" value="28.34646" units="1/cm"/>
          <inkml:channelProperty channel="T" name="resolution" value="1" units="1/dev"/>
        </inkml:channelProperties>
      </inkml:inkSource>
      <inkml:timestamp xml:id="ts0" timeString="2014-07-15T05:52:50.068"/>
    </inkml:context>
    <inkml:brush xml:id="br0">
      <inkml:brushProperty name="width" value="0.06667" units="cm"/>
      <inkml:brushProperty name="height" value="0.06667" units="cm"/>
      <inkml:brushProperty name="fitToCurve" value="1"/>
    </inkml:brush>
  </inkml:definitions>
  <inkml:trace contextRef="#ctx0" brushRef="#br0">170 511 0,'35'0'16,"-35"-17"-16,18-1 15,-36 0-15,18 1 16,-18-1-16,-17 0 15,17 18-15,-17 0 16,0 18 0,0 17-16,17 1 15,18-1-15,-18 0 16,36-17-16,-18 17 15,18-17-15,-1-18 16,19 0-16,-19-18 16,18-17-16,1 0 15,-19-18-15,19 0 16,-36-18-16,17 18 15,-17-17-15,0-1 16,-17 18-16,-1 0 16,0 0-16,18 36 15</inkml:trace>
</inkml:ink>
</file>

<file path=word/ink/ink31.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28.36041" units="1/cm"/>
          <inkml:channelProperty channel="Y" name="resolution" value="28.34646" units="1/cm"/>
          <inkml:channelProperty channel="T" name="resolution" value="1" units="1/dev"/>
        </inkml:channelProperties>
      </inkml:inkSource>
      <inkml:timestamp xml:id="ts0" timeString="2014-07-15T05:52:49.724"/>
    </inkml:context>
    <inkml:brush xml:id="br0">
      <inkml:brushProperty name="width" value="0.06667" units="cm"/>
      <inkml:brushProperty name="height" value="0.06667" units="cm"/>
      <inkml:brushProperty name="fitToCurve" value="1"/>
    </inkml:brush>
  </inkml:definitions>
  <inkml:trace contextRef="#ctx0" brushRef="#br0">24 153 0,'0'18'0,"0"-18"15,18 0-15,-18 17 16,0-17-16,0 0 15,0 0-15,-18 0 16,1-17 0,17 17-16,0-36 15,0 19-15,17-1 16,-17-17-16,18 17 15,17-17-15,-17 35 16,17-18-16,-17 36 16,17-18-16,-17 35 15,-1 0-15,19 1 16,-19-1-16,1 0 15,0 1-15,17-1 16</inkml:trace>
</inkml:ink>
</file>

<file path=word/ink/ink32.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28.36041" units="1/cm"/>
          <inkml:channelProperty channel="Y" name="resolution" value="28.34646" units="1/cm"/>
          <inkml:channelProperty channel="T" name="resolution" value="1" units="1/dev"/>
        </inkml:channelProperties>
      </inkml:inkSource>
      <inkml:timestamp xml:id="ts0" timeString="2014-07-15T05:52:49.420"/>
    </inkml:context>
    <inkml:brush xml:id="br0">
      <inkml:brushProperty name="width" value="0.06667" units="cm"/>
      <inkml:brushProperty name="height" value="0.06667" units="cm"/>
      <inkml:brushProperty name="fitToCurve" value="1"/>
    </inkml:brush>
  </inkml:definitions>
  <inkml:trace contextRef="#ctx0" brushRef="#br0">0 0 0,'17'0'16,"-17"18"-16,18-18 15,-18 18-15,0 17 16,-18-17-16,18 17 16,0 0-16,18-17 15,-18 17-15,17-17 16,-17-1-16,18-17 15,0 18 1,-1-36-16,1 18 16,0-17-16,17-19 15,-17 19-15,-1-18 16,1-1-16,-18 19 15,17-1-15,1 0 16,-18 18-16,0 0 16,0 18-16,18 17 15,-18 1-15,17-1 16,-17-18-16,18 19 15,0-1-15,-18-17 16,17-18-16</inkml:trace>
</inkml:ink>
</file>

<file path=word/ink/ink33.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28.36041" units="1/cm"/>
          <inkml:channelProperty channel="Y" name="resolution" value="28.34646" units="1/cm"/>
          <inkml:channelProperty channel="T" name="resolution" value="1" units="1/dev"/>
        </inkml:channelProperties>
      </inkml:inkSource>
      <inkml:timestamp xml:id="ts0" timeString="2014-07-15T05:52:49.028"/>
    </inkml:context>
    <inkml:brush xml:id="br0">
      <inkml:brushProperty name="width" value="0.06667" units="cm"/>
      <inkml:brushProperty name="height" value="0.06667" units="cm"/>
      <inkml:brushProperty name="fitToCurve" value="1"/>
    </inkml:brush>
  </inkml:definitions>
  <inkml:trace contextRef="#ctx0" brushRef="#br0">0 111 0,'18'0'16,"-1"-18"-16,1 0 15,-18 18-15,0 0 16,0 0-16,0 0 16,-18 18-16,1 17 15,17-17-15,-18 35 16,18-18-16,18 0 15,-18-18-15,17 19 16,1-36-16,0 17 16,17-34-16,-17-1 15,0 0-15,0-17 16,-1-17-16,1-1 15,-18 18-15,0-18 16,-18 35 0,1-17-16,-1 35 15,-18 0-15,19 18 16,-1 17-16,0 0 15,18 0-15,-18 0 16,36-17-16</inkml:trace>
</inkml:ink>
</file>

<file path=word/ink/ink34.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28.36041" units="1/cm"/>
          <inkml:channelProperty channel="Y" name="resolution" value="28.34646" units="1/cm"/>
          <inkml:channelProperty channel="T" name="resolution" value="1" units="1/dev"/>
        </inkml:channelProperties>
      </inkml:inkSource>
      <inkml:timestamp xml:id="ts0" timeString="2014-07-15T05:52:48.653"/>
    </inkml:context>
    <inkml:brush xml:id="br0">
      <inkml:brushProperty name="width" value="0.06667" units="cm"/>
      <inkml:brushProperty name="height" value="0.06667" units="cm"/>
      <inkml:brushProperty name="fitToCurve" value="1"/>
    </inkml:brush>
  </inkml:definitions>
  <inkml:trace contextRef="#ctx0" brushRef="#br0">35 423 0,'18'35'15,"0"1"-15,-18 17 16,0 0-16,17-1 15,-17 1 1,0 0-16,-17-17 16,17-1-16,-18 0 15,18-17-15,-18-1 16,18-17-16,0 0 15,-17-17-15,17-19 16,-18 1-16,18-35 16,0 17-16,18-18 15,-18-17-15,17 0 16,1 0-16,17-1 15,0 19-15,1-1 16,-19 18-16,18 18 16,-17 17-16,17 1 15,-17 17-15,-1 17 16,1 1-16,-1 0 15,-17-1-15,0 19 16,-17-1-16,-1 0 16,-17 1-16,0-19 15,0 18-15,0-17 16,-1-18-16,1 0 15,0-18-15,17 18 16,1-17 0,17-1-16</inkml:trace>
</inkml:ink>
</file>

<file path=word/ink/ink35.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28.36041" units="1/cm"/>
          <inkml:channelProperty channel="Y" name="resolution" value="28.34646" units="1/cm"/>
          <inkml:channelProperty channel="T" name="resolution" value="1" units="1/dev"/>
        </inkml:channelProperties>
      </inkml:inkSource>
      <inkml:timestamp xml:id="ts0" timeString="2014-07-15T05:52:47.812"/>
    </inkml:context>
    <inkml:brush xml:id="br0">
      <inkml:brushProperty name="width" value="0.06667" units="cm"/>
      <inkml:brushProperty name="height" value="0.06667" units="cm"/>
      <inkml:brushProperty name="fitToCurve" value="1"/>
    </inkml:brush>
  </inkml:definitions>
  <inkml:trace contextRef="#ctx0" brushRef="#br0">0 0 0,'17'18'0,"0"16"15,-17-34-15</inkml:trace>
</inkml:ink>
</file>

<file path=word/ink/ink36.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28.36041" units="1/cm"/>
          <inkml:channelProperty channel="Y" name="resolution" value="28.34646" units="1/cm"/>
          <inkml:channelProperty channel="T" name="resolution" value="1" units="1/dev"/>
        </inkml:channelProperties>
      </inkml:inkSource>
      <inkml:timestamp xml:id="ts0" timeString="2014-07-15T05:52:47.644"/>
    </inkml:context>
    <inkml:brush xml:id="br0">
      <inkml:brushProperty name="width" value="0.06667" units="cm"/>
      <inkml:brushProperty name="height" value="0.06667" units="cm"/>
      <inkml:brushProperty name="fitToCurve" value="1"/>
    </inkml:brush>
  </inkml:definitions>
  <inkml:trace contextRef="#ctx0" brushRef="#br0">18 89 0,'0'18'0,"18"-1"16,-18 1-16,0 0 15,0-18-15,0 0 16,-18-18-1,18 0-15,-17 18 16,17-35-16,0 18 16,0-1-16,0 0 15,17 1-15,1-1 16,0 18-16,-1 0 15,1 0-15,17 0 16,-17 18-16,-1-1 16,1 19-16,-1-19 15,-17-17-15,0 18 16,18-18-16,-18 0 15,18-18-15,-18 18 16,17-17-16,-17-1 16,18 0-16,-1 1 15,1 17-15,17 0 16,-17 0-16,-1 17 15,1 1-15,0 0 16,-1-1-16,1 18 16,-18-17-16</inkml:trace>
</inkml:ink>
</file>

<file path=word/ink/ink37.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28.36041" units="1/cm"/>
          <inkml:channelProperty channel="Y" name="resolution" value="28.34646" units="1/cm"/>
          <inkml:channelProperty channel="T" name="resolution" value="1" units="1/dev"/>
        </inkml:channelProperties>
      </inkml:inkSource>
      <inkml:timestamp xml:id="ts0" timeString="2014-07-15T05:52:47.140"/>
    </inkml:context>
    <inkml:brush xml:id="br0">
      <inkml:brushProperty name="width" value="0.06667" units="cm"/>
      <inkml:brushProperty name="height" value="0.06667" units="cm"/>
      <inkml:brushProperty name="fitToCurve" value="1"/>
    </inkml:brush>
  </inkml:definitions>
  <inkml:trace contextRef="#ctx0" brushRef="#br0">36 53 0,'-18'0'16,"18"18"-16,-17-18 15,17 17-15,0 1 16,0 17-16,17-18 15,1 1-15,-1 0 16,1-1-16,-1 1 16,19-1-16,-19-34 15,1 17-15,-1-35 16,1 17-1,-18-17-15,0 0 16,0 17-16,-18-17 16,1 18-16,-18-1 15,17 0-15,0 18 16,1 0-16,-1 18 15,1 0-15</inkml:trace>
</inkml:ink>
</file>

<file path=word/ink/ink38.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28.36041" units="1/cm"/>
          <inkml:channelProperty channel="Y" name="resolution" value="28.34646" units="1/cm"/>
          <inkml:channelProperty channel="T" name="resolution" value="1" units="1/dev"/>
        </inkml:channelProperties>
      </inkml:inkSource>
      <inkml:timestamp xml:id="ts0" timeString="2014-07-15T05:52:46.804"/>
    </inkml:context>
    <inkml:brush xml:id="br0">
      <inkml:brushProperty name="width" value="0.06667" units="cm"/>
      <inkml:brushProperty name="height" value="0.06667" units="cm"/>
      <inkml:brushProperty name="fitToCurve" value="1"/>
    </inkml:brush>
  </inkml:definitions>
  <inkml:trace contextRef="#ctx0" brushRef="#br0">98 0 0,'-18'0'0,"1"0"16,-1 18-16,0 0 16,18-18-16,-17 35 15,-1-18-15,18 19 16,18-1-1,-18 0-15,17-18 16,1 19-16,17-1 16,-17-18-1,53 1-15,-54-18 16</inkml:trace>
</inkml:ink>
</file>

<file path=word/ink/ink39.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28.36041" units="1/cm"/>
          <inkml:channelProperty channel="Y" name="resolution" value="28.34646" units="1/cm"/>
          <inkml:channelProperty channel="T" name="resolution" value="1" units="1/dev"/>
        </inkml:channelProperties>
      </inkml:inkSource>
      <inkml:timestamp xml:id="ts0" timeString="2014-07-15T05:52:33.308"/>
    </inkml:context>
    <inkml:brush xml:id="br0">
      <inkml:brushProperty name="width" value="0.06667" units="cm"/>
      <inkml:brushProperty name="height" value="0.06667" units="cm"/>
      <inkml:brushProperty name="fitToCurve" value="1"/>
    </inkml:brush>
  </inkml:definitions>
  <inkml:trace contextRef="#ctx0" brushRef="#br0">1051 0 0,'0'0'15,"0"0"-15,0 0 16,0 0 0,0 0-16,0 0 15,0 0-15,-18 0 16,18 17-16,0-17 15,0 18-15,0 0 16,0-1-16,0 1 16,0 0-16,-17-1 15,17 1-15,0-1 16,0-17-16,-18 18 15,18-18-15,0 0 16,-18 18-16,1-18 16,-1-18-16,1 18 15,-1 0 1,0 0-16,-17-18 0,17 18 15,-17 0-15,0 0 16,-18 0 0,18-17-16,-18 17 15,17 0-15,-17 0 16,18-18-16,-18 18 15,18 18-15,0-18 16,-18 0-16,35 0 16,-17 17-16,0-17 15,-1 18-15,19-18 16,-19 0-16,19 0 15,-1 18-15,0-18 16,1 0-16,-1 0 16,1 17-16,17-17 15,-18 0-15,18 0 16,-18 0-16,18 0 15,-17 0-15,17 0 16,0 0-16,0 0 16,0 0-16,17 0 15,1 18-15</inkml:trace>
</inkml:ink>
</file>

<file path=word/ink/ink4.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28.36041" units="1/cm"/>
          <inkml:channelProperty channel="Y" name="resolution" value="28.34646" units="1/cm"/>
          <inkml:channelProperty channel="T" name="resolution" value="1" units="1/dev"/>
        </inkml:channelProperties>
      </inkml:inkSource>
      <inkml:timestamp xml:id="ts0" timeString="2014-07-15T05:51:57.828"/>
    </inkml:context>
    <inkml:brush xml:id="br0">
      <inkml:brushProperty name="width" value="0.06667" units="cm"/>
      <inkml:brushProperty name="height" value="0.06667" units="cm"/>
      <inkml:brushProperty name="fitToCurve" value="1"/>
    </inkml:brush>
  </inkml:definitions>
  <inkml:trace contextRef="#ctx0" brushRef="#br0">0 18 0,'18'-18'16,"-18"18"-16,18 0 15,-1 0-15,-17 0 16,18 0-16,-1 0 16,19 0-16,-19 0 15,1 18-15,17-18 16,0 0-16,-17 17 15,17-17-15,1 0 16,-1 18 0,0-18-16,0 0 15,1 17-15,16-17 16,-16 18-16,-1 0 15,18-18-15,-18 17 16,18-17-16,-18 18 16,0-18-16,18 18 15,-17-18-15,-1 17 16,-18-17-16,19 0 15,-19 0-15,1 0 16,0 0-16,-1 0 16,1 0-16,-18 0 15,17 0-15,1 0 16,0 0-16,-1 0 15,1 0-15,-18 0 16,18 0-16,-1 0 16,-17 18-16,18-18 15,-1 0-15,1 0 16,0 0-16,-1 0 15,-17 0-15,18 0 16,-18 0 15,0 0-15,0 0-16,0 0 15,0 0-15,0 0 16,-18 0-16,18-18 16,-35 18-16</inkml:trace>
</inkml:ink>
</file>

<file path=word/ink/ink40.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28.36041" units="1/cm"/>
          <inkml:channelProperty channel="Y" name="resolution" value="28.34646" units="1/cm"/>
          <inkml:channelProperty channel="T" name="resolution" value="1" units="1/dev"/>
        </inkml:channelProperties>
      </inkml:inkSource>
      <inkml:timestamp xml:id="ts0" timeString="2014-07-15T05:52:32.468"/>
    </inkml:context>
    <inkml:brush xml:id="br0">
      <inkml:brushProperty name="width" value="0.06667" units="cm"/>
      <inkml:brushProperty name="height" value="0.06667" units="cm"/>
      <inkml:brushProperty name="fitToCurve" value="1"/>
    </inkml:brush>
  </inkml:definitions>
  <inkml:trace contextRef="#ctx0" brushRef="#br0">155 107 0,'0'-17'0,"0"17"15,0-18-15,0 18 16,-17-17-16,17-1 15,-17 18-15,17 0 16,-17-17-16,-1 17 16,1 0-16,0 0 15,17 17-15,-18-17 16,1 0-16,17 18 15,0-18-15,-17 0 16,17 0-16,0 0 16,0 0-16,0 0 15,17 0 1,0-18-16,1 18 15,-1 0-15,0 0 0,18-17 16,-18 17 0,0 0-16,-17-18 15,18 18-15,-18 0 16,-18 0-16,1 0 15,0 0-15,-18 0 16,18 18-16,0-18 16,-18 17-16,18-17 15,17 18-15,0-18 16,0 0-16,0 17 15,17-17-15,0 0 16,1 0-16,-1 0 16,0 0-16,18-17 15,-18-1-15,0 18 16,1-17-16,-1 17 15,-17-18-15,0 18 16,0 0-16,0 0 16,-17 18-16,-1-18 15,1 0 1,0 0-16,17 0 15,-17 17-15,-1-17 16,18 0-16,-17 18 16,17-18-16,0 17 15,0-17-15,0 0 16,0 0-16,0 0 15</inkml:trace>
</inkml:ink>
</file>

<file path=word/ink/ink41.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28.36041" units="1/cm"/>
          <inkml:channelProperty channel="Y" name="resolution" value="28.34646" units="1/cm"/>
          <inkml:channelProperty channel="T" name="resolution" value="1" units="1/dev"/>
        </inkml:channelProperties>
      </inkml:inkSource>
      <inkml:timestamp xml:id="ts0" timeString="2014-07-15T05:52:31.764"/>
    </inkml:context>
    <inkml:brush xml:id="br0">
      <inkml:brushProperty name="width" value="0.06667" units="cm"/>
      <inkml:brushProperty name="height" value="0.06667" units="cm"/>
      <inkml:brushProperty name="fitToCurve" value="1"/>
    </inkml:brush>
  </inkml:definitions>
  <inkml:trace contextRef="#ctx0" brushRef="#br0">20 73 0,'0'-17'16,"0"-1"-16,17 1 15,-17 17-15,0-18 16,0 18-16,0 0 31,0 0-31,0 18 16,0-1-1,0 1-15,0-1 0,0 19 16,0-19-16,0 1 15,-17 17-15,17-17 16,0 17-16,0-18 16,0 1-16,0 0 15,-18-1 1,18 1-16,0-18 15,0 17-15,0-17 16,0 0-16,0 0 16,0 0-16,0-17 15,18 17-15,-18-18 16,0 1-16,0 17 15,0-18-15,0 0 16,0 1-16,0 17 16,17-18-16,-17 18 15,0-17-15,0 17 16,0-18-16,0 18 15,0 0-15,0 0 16,0 0-16,0 0 16,0 0-16,0 0 15,0 0-15,0 0 16,0 0-16,0 0 15,0 18-15,0-18 16,0 0-16,0 0 16,0 17-16,0-17 15,0 0 1,0 0-16,0 0 15,0 18-15,0-18 16,-17 17-16,17-17 16,0 18-16,0-18 15,0 18-15,0-18 16,0 0-16,0 0 15,0 0-15,17 0 16,-17 0-16,17 0 16,-17 0-16,0 0 15,0-18-15,0 18 16,0 0-16,0 0 15,0 0-15,0 0 16,0 0-16,-17-18 16,17 18-16,-17-17 15,17 17-15,-18 0 16,18-18-16,0 18 15,0 0-15,0 0 16,0 0-16,0 0 16,0 0-16,0 0 15,18-17 1,-1 17-16,0-18 15</inkml:trace>
</inkml:ink>
</file>

<file path=word/ink/ink42.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28.36041" units="1/cm"/>
          <inkml:channelProperty channel="Y" name="resolution" value="28.34646" units="1/cm"/>
          <inkml:channelProperty channel="T" name="resolution" value="1" units="1/dev"/>
        </inkml:channelProperties>
      </inkml:inkSource>
      <inkml:timestamp xml:id="ts0" timeString="2014-07-15T05:52:16.363"/>
    </inkml:context>
    <inkml:brush xml:id="br0">
      <inkml:brushProperty name="width" value="0.06667" units="cm"/>
      <inkml:brushProperty name="height" value="0.06667" units="cm"/>
      <inkml:brushProperty name="fitToCurve" value="1"/>
    </inkml:brush>
  </inkml:definitions>
  <inkml:trace contextRef="#ctx0" brushRef="#br0">22 149 0,'0'0'0,"0"0"16,0 0-16,0 0 15,-17 18-15,17-18 16,0 0 0,0 17-16,0-17 15,0 18-15,0 0 16,17-1-16,-17 1 15,18-18-15,0 0 16,-1 0-16,19 0 16,-19-18-16,1 1 15,17-1-15,-17-17 16,-18-1-16,0 1 15,0 17-15,-18-17 16,1 18-16,-1-1 16,-17 18-16,17-18 15,0 36-15,1 0 16,-1-18-16,18 35 15</inkml:trace>
</inkml:ink>
</file>

<file path=word/ink/ink43.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28.36041" units="1/cm"/>
          <inkml:channelProperty channel="Y" name="resolution" value="28.34646" units="1/cm"/>
          <inkml:channelProperty channel="T" name="resolution" value="1" units="1/dev"/>
        </inkml:channelProperties>
      </inkml:inkSource>
      <inkml:timestamp xml:id="ts0" timeString="2014-07-15T05:52:09.668"/>
    </inkml:context>
    <inkml:brush xml:id="br0">
      <inkml:brushProperty name="width" value="0.06667" units="cm"/>
      <inkml:brushProperty name="height" value="0.06667" units="cm"/>
      <inkml:brushProperty name="fitToCurve" value="1"/>
    </inkml:brush>
  </inkml:definitions>
  <inkml:trace contextRef="#ctx0" brushRef="#br0">2779 0 0,'0'0'0,"0"0"16,-17 0-16,17 0 15,-18 17-15,18-17 16,-18 18-16,18-18 15,0 35-15,0-17 16,0 17-16,0 17 16,0-16-16,0 16 15,0 1-15,0-18 16,0 18-16,-17-18 15,17 0-15,0 1 16,-18-1-16,18 0 16,-18 0-16,18-17 15,0-1-15,-17 1 16,17-18-16,0 18 15,-18-18 1,18 0-16,0 0 0,0 0 16,0 0-1,0 0-15,0 17 16,0-17-16,0 0 15,-18 0-15,18 0 16,-17 0-16,17 0 16,-18 0-16,1 0 15,-19 0-15,1-17 16,0 17-16,-18 0 15,0 0-15,0-18 16,0 18-16,0 0 16,-17 0-16,17-18 15,-18 18-15,18 0 16,-17 0-16,17 0 15,0 0-15,-18 0 16,18 0-16,18 18 16,-18-18-16,0 0 15,18 0-15,-18 0 16,18 0-16,-1 0 15,-16 0-15,16 0 16,1 0-16,0 0 16,-1 18-1,19-18-15,-19 0 16,1 0-16,0 0 15,17 0-15,-17 17 16,17-17-16,-17 0 16,17 0-16,-17 0 15,18-17-15,-19 17 16,1 0-16,0-18 15,-1 18-15,1 0 16,17-18-16,-17 18 16,0 0-16,0-17 15,17 17-15,-17 0 16,17 0-16,0 0 15,1 0-15,-18 17 16,17-34-16,-17 17 16,17 0-16,-17-18 15,17 18-15,-17-17 16,0 17-16,-1-18 15,-17 18-15,18 0 16,17 0-16,-17 18 16,18-18-1,-1 17-15,0-17 16,36 18-16,-18-18 15,0 0-15,18 0 16,-1 0-16</inkml:trace>
</inkml:ink>
</file>

<file path=word/ink/ink44.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28.36041" units="1/cm"/>
          <inkml:channelProperty channel="Y" name="resolution" value="28.34646" units="1/cm"/>
          <inkml:channelProperty channel="T" name="resolution" value="1" units="1/dev"/>
        </inkml:channelProperties>
      </inkml:inkSource>
      <inkml:timestamp xml:id="ts0" timeString="2014-07-15T05:52:08.499"/>
    </inkml:context>
    <inkml:brush xml:id="br0">
      <inkml:brushProperty name="width" value="0.06667" units="cm"/>
      <inkml:brushProperty name="height" value="0.06667" units="cm"/>
      <inkml:brushProperty name="fitToCurve" value="1"/>
    </inkml:brush>
  </inkml:definitions>
  <inkml:trace contextRef="#ctx0" brushRef="#br0">181 199 0,'17'0'16,"1"0"-1,-18 17-15,17-17 16,-17 0-16,18 0 15,-18 0-15,0 0 16,0 0-16,-18-17 16,18 17-16,-17-18 15,-1 18-15,-17-17 16,17 17-16,-17-18 15,18 18-15,-19 0 16,19 0-16,-1 0 16,18 0-16,0 0 15,0 0-15,35 0 16,-17 0-16,17-17 15,0 17-15,1-18 16,16 18-16,-17-18 16,-17 1-16,17 17 15,-17-18-15,-1 18 16,-34-17-16,-1 17 15,-17 0-15,17-18 16,-34 36-16,17-18 16,-1 17-1,1-17-15,0 18 16,17-18-16,1 17 15,-1-17-15,18 0 16,18 0-16,-1 0 16,1 0-16,17 0 15,0 0-15,1-17 16,16-1-16,-17 18 15,-17-17-15,17 17 16,-17-18-16,-18 18 16,-18-17-16,-17 17 15,17-18-15,-34 36 16,17-18-16,-18 0 15,18 0-15,17 0 16,0 17-16,1-17 16,17 18-16,17-18 15,1 17-15,17 1 16,0-1-16,18-17 15,-18 18-15,18-18 16,-18-18-16,0 18 16,-17 0-1,0 0-15,-18 0 16,-18 0-16,-17 0 15,0 0-15,-1 18 16,-16-18-16,-1 0 16,18 18-16,-18-36 15,35 18-15,-17 0 16,18 0-16,17 0 15,0 0-15,0-18 16,17 18-16</inkml:trace>
</inkml:ink>
</file>

<file path=word/ink/ink45.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28.36041" units="1/cm"/>
          <inkml:channelProperty channel="Y" name="resolution" value="28.34646" units="1/cm"/>
          <inkml:channelProperty channel="T" name="resolution" value="1" units="1/dev"/>
        </inkml:channelProperties>
      </inkml:inkSource>
      <inkml:timestamp xml:id="ts0" timeString="2014-07-15T05:52:02.093"/>
    </inkml:context>
    <inkml:brush xml:id="br0">
      <inkml:brushProperty name="width" value="0.06667" units="cm"/>
      <inkml:brushProperty name="height" value="0.06667" units="cm"/>
      <inkml:brushProperty name="fitToCurve" value="1"/>
    </inkml:brush>
  </inkml:definitions>
  <inkml:trace contextRef="#ctx0" brushRef="#br0">140 8 0,'0'0'0,"0"0"15,-18-17-15,18 34 16,-17-17-16,-1 18 16,0 0-16,1 17 15,-1 0-15,0 0 16,18 1-16,-17-1 15,17 0-15,17 1 16,1-19-16,17 18 16,-17-17-16,17 0 15,0-18-15,1 0 16,-1-18-16,0 0 15,-17-17-15,0 0 16,-1-18-16,-17 18 16,-17-18-16,-1 35 15,0-17-15,1 35 16,-19-18-16,19 36 15,-19-18-15</inkml:trace>
</inkml:ink>
</file>

<file path=word/ink/ink46.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28.36041" units="1/cm"/>
          <inkml:channelProperty channel="Y" name="resolution" value="28.34646" units="1/cm"/>
          <inkml:channelProperty channel="T" name="resolution" value="1" units="1/dev"/>
        </inkml:channelProperties>
      </inkml:inkSource>
      <inkml:timestamp xml:id="ts0" timeString="2014-07-15T05:52:01.678"/>
    </inkml:context>
    <inkml:brush xml:id="br0">
      <inkml:brushProperty name="width" value="0.06667" units="cm"/>
      <inkml:brushProperty name="height" value="0.06667" units="cm"/>
      <inkml:brushProperty name="fitToCurve" value="1"/>
    </inkml:brush>
  </inkml:definitions>
  <inkml:trace contextRef="#ctx0" brushRef="#br0">1377 93 0,'0'0'0,"0"0"16,0 0-16,-18 18 15,18-18-15,-17 0 16,-1 0-16,0 0 16,1 0-16,17-18 15,-18 18-15,0 0 16,18 0-16,-17 0 15,-1 0-15,-17 0 16,-1-18 0,1 18-16,-18-17 15,0 17-15,-17-18 16,-18 0-16,-1 18 15,-16-17-15,16 17 16,-16-18-16,16 36 16,1-18-16,18 17 15,-1-17-15,18 0 16,18 0-16,0 0 15,17 0-15,0 0 16,18 0-16,0 0 16,0 0-16,0 0 15,18 0-15,0 0 16</inkml:trace>
</inkml:ink>
</file>

<file path=word/ink/ink5.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28.36041" units="1/cm"/>
          <inkml:channelProperty channel="Y" name="resolution" value="28.34646" units="1/cm"/>
          <inkml:channelProperty channel="T" name="resolution" value="1" units="1/dev"/>
        </inkml:channelProperties>
      </inkml:inkSource>
      <inkml:timestamp xml:id="ts0" timeString="2014-07-15T05:52:30.596"/>
    </inkml:context>
    <inkml:brush xml:id="br0">
      <inkml:brushProperty name="width" value="0.06667" units="cm"/>
      <inkml:brushProperty name="height" value="0.06667" units="cm"/>
      <inkml:brushProperty name="fitToCurve" value="1"/>
    </inkml:brush>
  </inkml:definitions>
  <inkml:trace contextRef="#ctx0" brushRef="#br0">233 75 0,'0'-18'15,"-18"18"-15,18 0 31,-35 18-31,0-1 0,17 1 16,1 0-16,-1 17 16,0 0-16,1 0 15,-1 1-15,0-1 16,1 18-16,17-18 15,0 0-15,0 1 16,17-1-16,1-17 16,0-1-16,-1 19 15,19-36-15,-19 0 16,36 0-16,-18 0 15,1-18-15,-1-17 16,18-1-16,-18-17 16,-17 1-16,17-1 15,-35-18 1,18 18-16,-36 0 15,0 0-15,1 18 16,-19 0-16,19 17 16,-18 18-16,-1 0 15,1 18-15,0-1 16,17 19-16,-17-1 15</inkml:trace>
</inkml:ink>
</file>

<file path=word/ink/ink6.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28.36041" units="1/cm"/>
          <inkml:channelProperty channel="Y" name="resolution" value="28.34646" units="1/cm"/>
          <inkml:channelProperty channel="T" name="resolution" value="1" units="1/dev"/>
        </inkml:channelProperties>
      </inkml:inkSource>
      <inkml:timestamp xml:id="ts0" timeString="2014-07-15T05:52:29.892"/>
    </inkml:context>
    <inkml:brush xml:id="br0">
      <inkml:brushProperty name="width" value="0.06667" units="cm"/>
      <inkml:brushProperty name="height" value="0.06667" units="cm"/>
      <inkml:brushProperty name="fitToCurve" value="1"/>
    </inkml:brush>
  </inkml:definitions>
  <inkml:trace contextRef="#ctx0" brushRef="#br0">167 51 0,'-35'0'15,"17"0"-15,-17 0 16,18 0-16,-1 0 16,0-18-16,1 18 15,-1 0-15,18 0 16,0 0-16,0 0 15,18 0-15,-1 0 16,19 0-16,-19 0 16,18 0-16,1 0 15,-19 0-15,1 0 16,0 0-16,-1 0 15,1-18-15,-18 18 16,0 0-16,0 0 16,-18-17-16,1 17 15,-1 0-15,0 17 16,-17-17-1,17 0-15,-17 0 16,18 0-16,-1 0 16,0 18-16,1-18 15,17 0-15,17 0 16,1 0-16,0 18 15,17-18-15,0 0 16,0 0-16,1 0 16,-1 0-16,0 0 15,-17 0-15,-18 0 16,0 0-16,0 0 15,-18-18-15,1 36 16,-19-18-16,1 0 16,17 0-16,-17 17 15,0-17-15,17 0 16,1 0-16,-1 0 15,18 18-15,0-18 16,0 0-16,0 0 16,18 18-16,17-1 15,-18-17-15,19 18 16,-19-18-1,1 17-15,0-17 16,17 0-16,-35 0 16,18-17-16,-18 17 15,0-18-15,0 18 16,-18-17-16,0-1 15,-17 18-15,17-18 16,-17 18-16,0-17 16,17 17-16,-17 0 15,17 0-15,1 0 16,17 0-16,0 0 15,0 17-15,0-17 16,17 18-16,1-18 16,17 0-16,-17 0 15,17-18-15,-17 1 16,-1 17-16,1 0 15,0 0-15,-18 0 16,0 0-16,0-18 16,-18 18-16,0 0 15,1 0-15,-1 0 16,18 18-1</inkml:trace>
</inkml:ink>
</file>

<file path=word/ink/ink7.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28.36041" units="1/cm"/>
          <inkml:channelProperty channel="Y" name="resolution" value="28.34646" units="1/cm"/>
          <inkml:channelProperty channel="T" name="resolution" value="1" units="1/dev"/>
        </inkml:channelProperties>
      </inkml:inkSource>
      <inkml:timestamp xml:id="ts0" timeString="2014-07-15T05:52:28.099"/>
    </inkml:context>
    <inkml:brush xml:id="br0">
      <inkml:brushProperty name="width" value="0.06667" units="cm"/>
      <inkml:brushProperty name="height" value="0.06667" units="cm"/>
      <inkml:brushProperty name="fitToCurve" value="1"/>
    </inkml:brush>
  </inkml:definitions>
  <inkml:trace contextRef="#ctx0" brushRef="#br0">0 1 0,'0'0'15,"18"18"-15,-18-18 16,0 0-16,17 0 16,-17 0-16,18 0 15,0 0-15,-18 0 16,17 0-16,1 0 15,0-18-15,17 18 16,-17 0-16,17 0 16,0 0-16,0 18 15,18-18-15,-35 0 16,17 0-16,0 0 15,-17 0-15,17 0 16,-17 0-16,0 0 16,-1 0-1,1 0-15,0 0 16,17 17-16,-17-17 15,-1 0-15,-17 0 16,18 0-16,-1 0 16,-17-17-16,18 17 15,-18 0-15,0 0 16,18-18-1,-18 18 1,0 0-16,17 0 16,-17 0-16,0 0 78,-17 18-63,17-18 1,0 0-16,0 17 15,0-17-15,17 18 16,-17-18-16,0 18 16,0-1-1,0-17-15,0 18 16,0 0-16,0-1 15,0-17-15,0 18 16,0 0-16,0-1 16,0 1-16,0-1 15,-17 1-15,17 0 16,0-1-16,17-17 15,-17 18-15,0 0 16,0-18-16,0 17 16,0-17-16,0 18 15,0-18-15,0 0 16,-17 18-16,17-18 16,0 0-16,0 0 15,0 17-15,0-17 16,0 0-16,0 18 15,0-18-15,0 0 16,0 0-16,0 17 16,0-17-16,0 0 15,0 0 16,0 18-31,0-18 47,0-18-47,0 18 16,0-17-16,0-1 15</inkml:trace>
</inkml:ink>
</file>

<file path=word/ink/ink8.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28.36041" units="1/cm"/>
          <inkml:channelProperty channel="Y" name="resolution" value="28.34646" units="1/cm"/>
          <inkml:channelProperty channel="T" name="resolution" value="1" units="1/dev"/>
        </inkml:channelProperties>
      </inkml:inkSource>
      <inkml:timestamp xml:id="ts0" timeString="2014-07-15T05:52:25.975"/>
    </inkml:context>
    <inkml:brush xml:id="br0">
      <inkml:brushProperty name="width" value="0.06667" units="cm"/>
      <inkml:brushProperty name="height" value="0.06667" units="cm"/>
      <inkml:brushProperty name="fitToCurve" value="1"/>
    </inkml:brush>
  </inkml:definitions>
  <inkml:trace contextRef="#ctx0" brushRef="#br0">423 107 0,'0'0'0,"0"0"16,0 0-16,0 0 16,0 0-16,0 0 15,0 0-15,0 0 16,0 0-16,0 0 15,0 0-15,18 0 16,-1 0-16,-17 0 16,36 0-16,-19 0 15,1 0-15,17 0 16,0 0-16,1 0 15,-1 18-15,18-18 16,-18 0-16,0 18 16,18-18-16,0 0 15,-18 0-15,18 0 16,-17 17-16,17-17 15,-18 0-15,0 0 16,18 0-16,-35 0 16,17 0-16,-18 0 15,1 0 1,0 0-16,-18 0 15,-18 0 1,18 0 0,0-17-16,-18 17 15,1 0-15,17-18 16,-18 18-1,18-18-15,0 18 16,-17 0-16,17 0 31,0 0-31,-18 0 16,36 18-16,-18 0 15,0 17-15,17-17 16,-17 0-16,0 17 16,0-35-16,18 18 15,-18 0-15,0-18 16,0 0-16,0-18 15,17 0-15,1 1 16,-18-19-16,18 0 16,-1 1-16,-17-1 15,18 18 1,0-17-16,-1 17 15,-17 0-15,18 18 16,-18 0-16,18 18 16,-1 0-16,1 17 15,-1 1-15,1 0 16,0-1-16,-18 1 15,17-18-15,1-1 16,-18 1-16,18 0 16,-18-18-16,17 0 15,-17-18-15,0 0 16,18 1-16,-18-19 15,17 0-15,-17-17 16,18 17-16,0 1 16,-18 17-16,17 0 15,-17 18-15,18 18 16,-18 0-16,18 17 15,-18 1-15,17 0 16,-17-19-16,18 19 16,-18-18-16,0 0 15,0-18 1,18-18-16,-18 18 15,17-36-15,-17 18 16,18-17-16,-1 17 16,-17-18-16,18 19 15,0-1-15,-18 0 16,17 18-16,-17 0 15,0 0-15,18 18 16,-18 0-16,18 17 16,-1-17-16,-17 0 15,18 17-15,-18-35 16,18 18-16,-18-18 15,0 0-15,17-18 16,-17 18-16,18 0 16,-18-17-16,0 17 15,17-18-15,-17 18 16,0 0-16,18-18 15,-18 18-15,0 0 16,0 0 0,0 0 15,0 0 0,0 0-15,0 0-1,0 0 1,0 0-1,0 0-15,0 0 32,0 0-1,18 0-16,-18 0-15,17 18 16,-17-18-16,18 0 16,0 0-16,-1 18 15,1-18-15,-1 0 16,19 0-16,-1 0 15,-17 17-15,17-17 16,0 0-16,-17 0 16,17 0-16,-17 0 15,17 0 1,-17 0-16,-1 0 15,18 0-15,-17 0 16,0 0-16,-1 0 16,1 0-16,-18-17 15,18 17-15,-1 0 16,-17 0-16,18 0 15,0 0-15,-18 0 16,17 0-16,-17 0 16,18 0-16,-18 0 15,0 0-15,17 0 16,-17 0-1,0 0-15,0 0 47,0 0-47,0-18 63,0 18-63,0 0 46,0 0-14,0 0-17,0 0-15,0 0 31,0 0-31,0 0 32,0 0-1,0 0-16,0 0 1,0 0-16,0 0 62,0 0-30,0 0 14,0 0-30,0 0 0,0 0-1,0 0-15,0 0 16,0 0-16,0 0 15,0 0-15,0 0 16,0 0-16,-17 0 16,17 0-16,0 0 46,0 0-46,0 0 32,0 0-17,0 0-15,0 0 16,0 0-16,0 0 15,0 0-15,0 0 16,0 0-16,0 0 16,0 0-1,0 0-15,0 0 16,0 0-1,0 0 1,0 0 0,0 0-1,0 0-15,0 0 16,0 0 296,0 0-281,0 0 31,0 0-46,0 0 15,0 0-31,0 0 16,0 0 46,0 0-31,0 0-15,0 0 15,0 0-31,0 0 31,0 0 1,0 0-17,0 0-15,0 0 16,0 0-1,0 18 32,0-18-31,0 17-16,0 1 15,0 18-15,-18-18 16,18-1-16,0 1 16,-17 18-1,17-18-15,-18-1 16,18 19-16,-18-18 15,18 17-15,0-17 16,0 18-16,0-18 16,18 17-16,-18-17 15,0 0-15,-18 0 16,18-1-16,0 1 15,0 0-15,0 0 16,0 0-16,0-1 16,0 1-16,0 0 15,0 0-15,0 0 16,0-18-16,0 0 15,0 0-15,0 0 16,18 0-16,-18-18 16,18 18-16,-1-18 15,1 0-15,-1 0 16,-17 1-16,18-1 15,0 18-15,-18-18 16,17 18-16,-34 0 16,-1 0-1,-17 0-15,0 0 16,-18 0-16,17 0 15,-17 18-15,18-18 16,0 18-16,0-18 16,17 0-16,0 17 15,36-17-15,0 18 16,-1 0-16,19 0 15,-1 0-15,18-18 16,0 17-16,-18 1 16,18 0-16,-36-18 15,1 18-15,0-18 16,-18 18-16,-18-1 15,0-17-15,-17 18 16,0 0-16,-18-18 16,18 18-16,-18-1 15,18-17-15,-1 18 16,19 0-16,-1-18 15,18 18-15,0-18 16,18 18-16,-1-1 16,1-17-1,35 18-15,-18 0 16,0-18-16,1 0 15,-19 18-15,1-18 16,0 18-16,-18-18 16,-18 0-16,0 0 15,1 17-15,-19-17 16,1 0-16,0 18 15,0-18-15,-1 0 16,19 18-16,-1-18 16,0 0-16,36 18 15,-18 0-15,35-18 16,-17 17-16,17 1 15,0-18-15,1 0 16,-1 18-16,0-18 16,-17 0-16,0 0 15,-18 0-15,0 0 16,0 0-16,-18 18 15,18-18-15,-18 18 16,1-18-16,-19 0 16,36 17-1,-17-17-15,-1 0 16,18 0-16,0 0 15,0 0-15,0 0 16,0 0-16,0 0 16,0 0-16,0 0 15,0 0-15,18 0 16,-18 18-1,0 0-15,0 0 16,0 0-16,0 17 16,17 1-16,-17-1 15,0 1-15,0-18 16,0 17-16,0 1 15,0-18-15,-17 17 16,17-17-16,0 0 16,0 18-16,0-19 15,0 1-15,0 18 16,17-36-16,-17 18 15,0-1-15,0 1 16,0-18-16,0 0 47,0 0-47,0-18 15,0 18-15,0-17 16,-17 17-16,17-18 16,-18 18-16,18-18 15,-18 18-15,1-18 16,-1 18-16,1-18 15,-1 18-15,-17 0 16,-1-17-16,1 17 16,0 0-16,-18-18 15,18 18-15,-18-18 16,0 18-16,0 0 15,18-18-15,-18 18 16,0 0-16,18 0 16,-1 0-16,1 18 15,0-18-15,17 0 16,-17 0-16,0 0 15,-1 0-15,1 0 16,-18 0-16,18-18 16,0 18-1,-18 0-15,18-18 16,-1 18-16,1 0 15,0-17-15,-18 17 16,18 0-16,-1-18 16,1 36-16,0-18 15,0-18-15,-1 18 16,1 0-16,0 0 15,0 0-15,-1 0 16,1 18-16,0-18 16,17 0-16,-17 0 15,0 0-15,-1 0 16,-17 0-16,18 0 15,0 17-15,-18-17 16,18 0-16,-18 0 16,18 0-16,-1 0 15,1 18-15,0-18 16,17 0-16,-17 0 15,17 0-15,1 18 16,-1-18-16,18 0 16,-18 18-1,1-18-15,17 18 16,0-18-16,-18 17 15,0-17-15,18 18 16,-17-18-16,-1 0 16,1 18-16,-1-18 15,18 0-15,0 0 16,0 0-16,0 0 15,0 18-15,18-36 16,-1 36-16</inkml:trace>
</inkml:ink>
</file>

<file path=word/ink/ink9.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28.36041" units="1/cm"/>
          <inkml:channelProperty channel="Y" name="resolution" value="28.34646" units="1/cm"/>
          <inkml:channelProperty channel="T" name="resolution" value="1" units="1/dev"/>
        </inkml:channelProperties>
      </inkml:inkSource>
      <inkml:timestamp xml:id="ts0" timeString="2014-07-15T05:52:07.332"/>
    </inkml:context>
    <inkml:brush xml:id="br0">
      <inkml:brushProperty name="width" value="0.06667" units="cm"/>
      <inkml:brushProperty name="height" value="0.06667" units="cm"/>
      <inkml:brushProperty name="fitToCurve" value="1"/>
    </inkml:brush>
  </inkml:definitions>
  <inkml:trace contextRef="#ctx0" brushRef="#br0">347 142 0,'0'0'0,"0"0"16,17 0-16,-17 0 15,18 0-15,0-18 16,-18 18-16,17 0 15,-17 0-15,18 0 16,-18 0-16,0 0 16,0 0-16,0 0 15,-18-17-15,18 17 16,-17-18-16,-1 18 15,-17 0-15,0-17 16,-1 17-16,1 17 16,0-17-16,17 0 15,-17 18-15,18-18 16,-1 0-16,0 17 15,18-17-15,0 0 16,18 0-16,0 0 16,17 0-1,-18 0-15,36-17 16,-18 17-16,1-18 15,-19 18-15,18-17 16,-35-1-16,18 18 16,-36-17-16,1-1 15,-18 18-15,-18 0 16,18 0-16,-18 0 15,0 18-15,18-18 16,0 17-16,17-17 16,0 18-16,1-18 15,34 17-15,1-17 16,0 0-16,17 0 15,0 0-15,0-17 16,0 17-16,18-18 16,-35 18-16,17-17 15,-17-1-15,-1 18 16,1-17-16,-36 17 15,1 0-15,-19-18 16,1 36-16,0-18 16,0 0-1,0 0-15,17 17 16,0-17-16,18 0 15,0 18-15,18-18 16,0 17-16,17 1 16,-18-18-16,36 17 15,-18-17-15,1-17 16,16 17-16,-34-18 15,17 18-15,-17-17 16,-18 17-16,0 0 16,-18-18-16,1 18 15,-19 0-15,1 0 16,18 0-16,-19 0 15,19 0-15,17 0 16,-18 18-16</inkml:trace>
</inkml:ink>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Fit</b:Tag>
    <b:SourceType>Book</b:SourceType>
    <b:Guid>{4C5A2438-76A1-4F90-A10E-FC46C6C707C0}</b:Guid>
    <b:Author>
      <b:Author>
        <b:NameList>
          <b:Person>
            <b:Last>Fitzgerald</b:Last>
            <b:First>A</b:First>
            <b:Middle>E</b:Middle>
          </b:Person>
          <b:Person>
            <b:Last>Kingsley</b:Last>
            <b:First>C</b:First>
            <b:Middle>Jr.</b:Middle>
          </b:Person>
          <b:Person>
            <b:Last>Stephen</b:Last>
            <b:First>D.</b:First>
            <b:Middle>U</b:Middle>
          </b:Person>
        </b:NameList>
      </b:Author>
    </b:Author>
    <b:Title>Electric Machinery</b:Title>
    <b:Publisher>Mc Graw Hill</b:Publisher>
    <b:RefOrder>1</b:RefOrder>
  </b:Source>
</b:Sourc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58A06360-78FC-487B-A26A-E124FA9E4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2738</TotalTime>
  <Pages>3</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Giray</dc:creator>
  <cp:keywords/>
  <cp:lastModifiedBy>Giray</cp:lastModifiedBy>
  <cp:revision>8</cp:revision>
  <dcterms:created xsi:type="dcterms:W3CDTF">2014-07-05T22:36:00Z</dcterms:created>
  <dcterms:modified xsi:type="dcterms:W3CDTF">2014-07-15T06:24:00Z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